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871" w:type="dxa"/>
        <w:tblInd w:w="-1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399"/>
        <w:gridCol w:w="3061"/>
        <w:gridCol w:w="1350"/>
        <w:gridCol w:w="3061"/>
      </w:tblGrid>
      <w:tr w:rsidR="00393206" w:rsidTr="002965BA">
        <w:trPr>
          <w:gridAfter w:val="1"/>
          <w:wAfter w:w="3061" w:type="dxa"/>
          <w:trHeight w:val="151"/>
        </w:trPr>
        <w:sdt>
          <w:sdtPr>
            <w:rPr>
              <w:sz w:val="40"/>
              <w:szCs w:val="40"/>
            </w:rPr>
            <w:alias w:val="Author"/>
            <w:id w:val="93044407"/>
            <w:placeholder>
              <w:docPart w:val="4840E74061B14C078A185AE6D86DC995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9810" w:type="dxa"/>
                <w:gridSpan w:val="3"/>
                <w:tcMar>
                  <w:bottom w:w="0" w:type="dxa"/>
                </w:tcMar>
                <w:vAlign w:val="center"/>
              </w:tcPr>
              <w:p w:rsidR="00393206" w:rsidRDefault="00C22E67" w:rsidP="00FA0FE4">
                <w:pPr>
                  <w:pStyle w:val="YourName"/>
                  <w:jc w:val="center"/>
                </w:pPr>
                <w:r w:rsidRPr="002965BA">
                  <w:rPr>
                    <w:sz w:val="40"/>
                    <w:szCs w:val="40"/>
                  </w:rPr>
                  <w:t>joshua e. suarez</w:t>
                </w:r>
              </w:p>
            </w:tc>
          </w:sdtContent>
        </w:sdt>
      </w:tr>
      <w:tr w:rsidR="00393206" w:rsidTr="002965BA">
        <w:trPr>
          <w:gridAfter w:val="1"/>
          <w:wAfter w:w="3061" w:type="dxa"/>
          <w:trHeight w:val="22"/>
        </w:trPr>
        <w:tc>
          <w:tcPr>
            <w:tcW w:w="9810" w:type="dxa"/>
            <w:gridSpan w:val="3"/>
            <w:tcMar>
              <w:bottom w:w="0" w:type="dxa"/>
            </w:tcMar>
            <w:vAlign w:val="center"/>
          </w:tcPr>
          <w:p w:rsidR="00393206" w:rsidRPr="00FA0FE4" w:rsidRDefault="00C22E67" w:rsidP="00FA0FE4">
            <w:pPr>
              <w:pStyle w:val="ResumeBodyText"/>
              <w:jc w:val="center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21551 NW 3</w:t>
            </w:r>
            <w:r w:rsidRPr="00FA0FE4">
              <w:rPr>
                <w:sz w:val="20"/>
                <w:szCs w:val="20"/>
                <w:vertAlign w:val="superscript"/>
              </w:rPr>
              <w:t>rd</w:t>
            </w:r>
            <w:r w:rsidRPr="00FA0FE4">
              <w:rPr>
                <w:sz w:val="20"/>
                <w:szCs w:val="20"/>
              </w:rPr>
              <w:t xml:space="preserve"> PL</w:t>
            </w:r>
            <w:r w:rsidR="00790C52" w:rsidRPr="00FA0FE4">
              <w:rPr>
                <w:sz w:val="20"/>
                <w:szCs w:val="20"/>
              </w:rPr>
              <w:t xml:space="preserve"> | </w:t>
            </w:r>
            <w:r w:rsidRPr="00FA0FE4">
              <w:rPr>
                <w:sz w:val="20"/>
                <w:szCs w:val="20"/>
              </w:rPr>
              <w:t>Pembroke Pines, FL 33029</w:t>
            </w:r>
            <w:r w:rsidR="00790C52" w:rsidRPr="00FA0FE4">
              <w:rPr>
                <w:sz w:val="20"/>
                <w:szCs w:val="20"/>
              </w:rPr>
              <w:t xml:space="preserve"> | </w:t>
            </w:r>
            <w:r w:rsidRPr="00FA0FE4">
              <w:rPr>
                <w:sz w:val="20"/>
                <w:szCs w:val="20"/>
              </w:rPr>
              <w:t>954-668-4356</w:t>
            </w:r>
            <w:r w:rsidR="00790C52" w:rsidRPr="00FA0FE4">
              <w:rPr>
                <w:sz w:val="20"/>
                <w:szCs w:val="20"/>
              </w:rPr>
              <w:t xml:space="preserve"> | </w:t>
            </w:r>
            <w:r w:rsidRPr="00FA0FE4">
              <w:rPr>
                <w:sz w:val="20"/>
                <w:szCs w:val="20"/>
              </w:rPr>
              <w:t>Josh0929@hotmail.com</w:t>
            </w:r>
          </w:p>
        </w:tc>
      </w:tr>
      <w:tr w:rsidR="00393206" w:rsidTr="002965BA">
        <w:trPr>
          <w:gridAfter w:val="1"/>
          <w:wAfter w:w="3061" w:type="dxa"/>
          <w:trHeight w:val="376"/>
        </w:trPr>
        <w:tc>
          <w:tcPr>
            <w:tcW w:w="9810" w:type="dxa"/>
            <w:gridSpan w:val="3"/>
          </w:tcPr>
          <w:p w:rsidR="00393206" w:rsidRDefault="00393206"/>
        </w:tc>
      </w:tr>
      <w:tr w:rsidR="00393206" w:rsidTr="002965BA">
        <w:trPr>
          <w:gridAfter w:val="1"/>
          <w:wAfter w:w="3061" w:type="dxa"/>
          <w:trHeight w:val="16"/>
        </w:trPr>
        <w:tc>
          <w:tcPr>
            <w:tcW w:w="9810" w:type="dxa"/>
            <w:gridSpan w:val="3"/>
            <w:tcMar>
              <w:bottom w:w="0" w:type="dxa"/>
            </w:tcMar>
            <w:vAlign w:val="bottom"/>
          </w:tcPr>
          <w:p w:rsidR="00393206" w:rsidRPr="00FA0FE4" w:rsidRDefault="00790C52">
            <w:pPr>
              <w:pStyle w:val="SectionHeading"/>
              <w:rPr>
                <w:sz w:val="22"/>
                <w:u w:val="single"/>
              </w:rPr>
            </w:pPr>
            <w:r w:rsidRPr="00FA0FE4">
              <w:rPr>
                <w:sz w:val="22"/>
                <w:u w:val="single"/>
              </w:rPr>
              <w:t>Objective</w:t>
            </w:r>
          </w:p>
        </w:tc>
      </w:tr>
      <w:tr w:rsidR="00393206" w:rsidTr="002965BA">
        <w:trPr>
          <w:gridAfter w:val="1"/>
          <w:wAfter w:w="3061" w:type="dxa"/>
          <w:trHeight w:val="144"/>
        </w:trPr>
        <w:tc>
          <w:tcPr>
            <w:tcW w:w="9810" w:type="dxa"/>
            <w:gridSpan w:val="3"/>
            <w:tcMar>
              <w:bottom w:w="230" w:type="dxa"/>
            </w:tcMar>
          </w:tcPr>
          <w:p w:rsidR="00C22E67" w:rsidRPr="00FA0FE4" w:rsidRDefault="00C22E67" w:rsidP="00DE5D15">
            <w:pPr>
              <w:pStyle w:val="NoSpacing"/>
              <w:rPr>
                <w:rFonts w:cs="Times New Roman"/>
                <w:sz w:val="22"/>
                <w:szCs w:val="22"/>
              </w:rPr>
            </w:pPr>
            <w:r w:rsidRPr="00FA0FE4">
              <w:rPr>
                <w:rFonts w:cs="Times New Roman"/>
                <w:sz w:val="22"/>
                <w:szCs w:val="22"/>
                <w:shd w:val="clear" w:color="auto" w:fill="FFFFFF"/>
              </w:rPr>
              <w:t xml:space="preserve">Seeking </w:t>
            </w:r>
            <w:r w:rsidR="007D3519" w:rsidRPr="00FA0FE4">
              <w:rPr>
                <w:rFonts w:cs="Times New Roman"/>
                <w:sz w:val="22"/>
                <w:szCs w:val="22"/>
                <w:shd w:val="clear" w:color="auto" w:fill="FFFFFF"/>
              </w:rPr>
              <w:t xml:space="preserve">a position as a </w:t>
            </w:r>
            <w:r w:rsidR="007D3519" w:rsidRPr="00C504C4">
              <w:rPr>
                <w:rFonts w:cs="Times New Roman"/>
                <w:b/>
                <w:sz w:val="22"/>
                <w:szCs w:val="22"/>
                <w:shd w:val="clear" w:color="auto" w:fill="FFFFFF"/>
              </w:rPr>
              <w:t>Help Desk Technician</w:t>
            </w:r>
            <w:r w:rsidR="00C504C4">
              <w:rPr>
                <w:rFonts w:cs="Times New Roman"/>
                <w:sz w:val="22"/>
                <w:szCs w:val="22"/>
                <w:shd w:val="clear" w:color="auto" w:fill="FFFFFF"/>
              </w:rPr>
              <w:t xml:space="preserve">, that will allow me to apply my great customer service skills and technical experience, </w:t>
            </w:r>
            <w:r w:rsidR="007D3519" w:rsidRPr="00FA0FE4">
              <w:rPr>
                <w:rFonts w:cs="Times New Roman"/>
                <w:sz w:val="22"/>
                <w:szCs w:val="22"/>
                <w:shd w:val="clear" w:color="auto" w:fill="FFFFFF"/>
              </w:rPr>
              <w:t xml:space="preserve">with </w:t>
            </w:r>
            <w:r w:rsidRPr="00FA0FE4">
              <w:rPr>
                <w:rFonts w:cs="Times New Roman"/>
                <w:sz w:val="22"/>
                <w:szCs w:val="22"/>
                <w:shd w:val="clear" w:color="auto" w:fill="FFFFFF"/>
              </w:rPr>
              <w:t>an organization that offers chal</w:t>
            </w:r>
            <w:r w:rsidR="007D3519" w:rsidRPr="00FA0FE4">
              <w:rPr>
                <w:rFonts w:cs="Times New Roman"/>
                <w:sz w:val="22"/>
                <w:szCs w:val="22"/>
                <w:shd w:val="clear" w:color="auto" w:fill="FFFFFF"/>
              </w:rPr>
              <w:t>lenge and opportunity for my</w:t>
            </w:r>
            <w:r w:rsidRPr="00FA0FE4">
              <w:rPr>
                <w:rFonts w:cs="Times New Roman"/>
                <w:sz w:val="22"/>
                <w:szCs w:val="22"/>
                <w:shd w:val="clear" w:color="auto" w:fill="FFFFFF"/>
              </w:rPr>
              <w:t xml:space="preserve"> career development.</w:t>
            </w:r>
          </w:p>
          <w:p w:rsidR="00393206" w:rsidRDefault="00393206">
            <w:pPr>
              <w:pStyle w:val="ResumeBodyText"/>
            </w:pPr>
          </w:p>
        </w:tc>
      </w:tr>
      <w:tr w:rsidR="00393206" w:rsidTr="002965BA">
        <w:trPr>
          <w:gridAfter w:val="1"/>
          <w:wAfter w:w="3061" w:type="dxa"/>
          <w:trHeight w:val="144"/>
        </w:trPr>
        <w:tc>
          <w:tcPr>
            <w:tcW w:w="9810" w:type="dxa"/>
            <w:gridSpan w:val="3"/>
            <w:tcMar>
              <w:bottom w:w="0" w:type="dxa"/>
            </w:tcMar>
            <w:vAlign w:val="bottom"/>
          </w:tcPr>
          <w:p w:rsidR="00393206" w:rsidRPr="00FA0FE4" w:rsidRDefault="00790C52">
            <w:pPr>
              <w:pStyle w:val="SectionHeading"/>
              <w:rPr>
                <w:sz w:val="22"/>
                <w:u w:val="single"/>
              </w:rPr>
            </w:pPr>
            <w:r w:rsidRPr="00FA0FE4">
              <w:rPr>
                <w:sz w:val="22"/>
                <w:u w:val="single"/>
              </w:rPr>
              <w:t>Education</w:t>
            </w:r>
            <w:r w:rsidR="00C504C4">
              <w:rPr>
                <w:sz w:val="22"/>
                <w:u w:val="single"/>
              </w:rPr>
              <w:t xml:space="preserve"> &amp; Certifications</w:t>
            </w:r>
          </w:p>
        </w:tc>
      </w:tr>
      <w:tr w:rsidR="00393206" w:rsidTr="002965BA">
        <w:trPr>
          <w:gridAfter w:val="1"/>
          <w:wAfter w:w="3061" w:type="dxa"/>
          <w:trHeight w:val="22"/>
        </w:trPr>
        <w:tc>
          <w:tcPr>
            <w:tcW w:w="5399" w:type="dxa"/>
            <w:tcMar>
              <w:bottom w:w="29" w:type="dxa"/>
            </w:tcMar>
          </w:tcPr>
          <w:p w:rsidR="00393206" w:rsidRPr="00FA0FE4" w:rsidRDefault="00C504C4">
            <w:pPr>
              <w:pStyle w:val="ResumeBodyText"/>
              <w:rPr>
                <w:sz w:val="20"/>
                <w:szCs w:val="20"/>
              </w:rPr>
            </w:pPr>
            <w:r w:rsidRPr="00FA0FE4">
              <w:rPr>
                <w:rFonts w:cs="Helvetica"/>
                <w:color w:val="333333"/>
                <w:sz w:val="20"/>
                <w:szCs w:val="20"/>
              </w:rPr>
              <w:t>•</w:t>
            </w:r>
            <w:r>
              <w:rPr>
                <w:rFonts w:cs="Helvetica"/>
                <w:color w:val="333333"/>
                <w:sz w:val="20"/>
                <w:szCs w:val="20"/>
              </w:rPr>
              <w:t xml:space="preserve"> </w:t>
            </w:r>
            <w:r w:rsidR="00790C52" w:rsidRPr="00FA0FE4">
              <w:rPr>
                <w:sz w:val="20"/>
                <w:szCs w:val="20"/>
              </w:rPr>
              <w:t>Associate of Science</w:t>
            </w:r>
          </w:p>
          <w:p w:rsidR="00393206" w:rsidRPr="00FA0FE4" w:rsidRDefault="00C22E67" w:rsidP="00C22E67">
            <w:pPr>
              <w:pStyle w:val="Italics"/>
              <w:rPr>
                <w:i w:val="0"/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Keiser University, Pembroke Pines FL.</w:t>
            </w:r>
          </w:p>
        </w:tc>
        <w:tc>
          <w:tcPr>
            <w:tcW w:w="4411" w:type="dxa"/>
            <w:gridSpan w:val="2"/>
            <w:shd w:val="clear" w:color="auto" w:fill="auto"/>
            <w:tcMar>
              <w:bottom w:w="29" w:type="dxa"/>
            </w:tcMar>
          </w:tcPr>
          <w:p w:rsidR="00393206" w:rsidRDefault="00C22E67" w:rsidP="00C22E67">
            <w:pPr>
              <w:pStyle w:val="Dates"/>
            </w:pPr>
            <w:r>
              <w:t>Expected March 2016</w:t>
            </w:r>
          </w:p>
        </w:tc>
      </w:tr>
      <w:tr w:rsidR="00393206" w:rsidTr="00C504C4">
        <w:trPr>
          <w:gridAfter w:val="1"/>
          <w:wAfter w:w="3061" w:type="dxa"/>
          <w:trHeight w:val="3760"/>
        </w:trPr>
        <w:tc>
          <w:tcPr>
            <w:tcW w:w="9810" w:type="dxa"/>
            <w:gridSpan w:val="3"/>
            <w:tcMar>
              <w:bottom w:w="230" w:type="dxa"/>
            </w:tcMar>
          </w:tcPr>
          <w:p w:rsidR="00393206" w:rsidRPr="00FA0FE4" w:rsidRDefault="00790C52" w:rsidP="00B95478">
            <w:pPr>
              <w:pStyle w:val="Description"/>
              <w:spacing w:after="40"/>
              <w:rPr>
                <w:sz w:val="20"/>
                <w:szCs w:val="20"/>
              </w:rPr>
            </w:pPr>
            <w:r w:rsidRPr="00FA0FE4">
              <w:rPr>
                <w:b/>
                <w:sz w:val="20"/>
                <w:szCs w:val="20"/>
              </w:rPr>
              <w:t>Information Technology</w:t>
            </w:r>
          </w:p>
          <w:p w:rsidR="00393206" w:rsidRPr="00FA0FE4" w:rsidRDefault="00DE5D15" w:rsidP="00B95478">
            <w:pPr>
              <w:pStyle w:val="Description"/>
              <w:spacing w:after="40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GPA 3.5/4.0</w:t>
            </w:r>
          </w:p>
          <w:p w:rsidR="00393206" w:rsidRDefault="00787995" w:rsidP="00B95478">
            <w:pPr>
              <w:pStyle w:val="Description"/>
              <w:spacing w:after="40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 xml:space="preserve">Related course work: Computer Service and Support PC systems, Supporting Client Operating Systems, Managing and Maintaining Server Operating Systems, </w:t>
            </w:r>
            <w:r w:rsidR="00790C52" w:rsidRPr="00FA0FE4">
              <w:rPr>
                <w:sz w:val="20"/>
                <w:szCs w:val="20"/>
              </w:rPr>
              <w:t>Intern</w:t>
            </w:r>
            <w:r w:rsidRPr="00FA0FE4">
              <w:rPr>
                <w:sz w:val="20"/>
                <w:szCs w:val="20"/>
              </w:rPr>
              <w:t>etworking</w:t>
            </w:r>
            <w:r w:rsidR="00790C52" w:rsidRPr="00FA0FE4">
              <w:rPr>
                <w:sz w:val="20"/>
                <w:szCs w:val="20"/>
              </w:rPr>
              <w:t xml:space="preserve"> Technologies, Multi-user Operating Systems (Linux), Web Systems.</w:t>
            </w:r>
          </w:p>
          <w:p w:rsidR="00477726" w:rsidRPr="00C504C4" w:rsidRDefault="00C504C4" w:rsidP="00477726">
            <w:pPr>
              <w:pStyle w:val="Description"/>
              <w:numPr>
                <w:ilvl w:val="0"/>
                <w:numId w:val="0"/>
              </w:numPr>
              <w:spacing w:after="40"/>
              <w:rPr>
                <w:rFonts w:cs="Helvetica"/>
                <w:b/>
                <w:color w:val="333333"/>
                <w:sz w:val="20"/>
                <w:szCs w:val="20"/>
                <w:u w:val="single"/>
              </w:rPr>
            </w:pPr>
            <w:r w:rsidRPr="00FA0FE4">
              <w:rPr>
                <w:rFonts w:cs="Helvetica"/>
                <w:color w:val="333333"/>
                <w:sz w:val="20"/>
                <w:szCs w:val="20"/>
              </w:rPr>
              <w:t>•</w:t>
            </w:r>
            <w:r>
              <w:rPr>
                <w:rFonts w:cs="Helvetica"/>
                <w:color w:val="333333"/>
                <w:sz w:val="20"/>
                <w:szCs w:val="20"/>
              </w:rPr>
              <w:t xml:space="preserve"> </w:t>
            </w:r>
            <w:r w:rsidRPr="00C504C4">
              <w:rPr>
                <w:rFonts w:cs="Helvetica"/>
                <w:b/>
                <w:color w:val="333333"/>
                <w:sz w:val="20"/>
                <w:szCs w:val="20"/>
                <w:u w:val="single"/>
              </w:rPr>
              <w:t xml:space="preserve">CompTIA </w:t>
            </w:r>
            <w:r w:rsidR="00477726" w:rsidRPr="00C504C4">
              <w:rPr>
                <w:rFonts w:cs="Helvetica"/>
                <w:b/>
                <w:color w:val="333333"/>
                <w:sz w:val="20"/>
                <w:szCs w:val="20"/>
                <w:u w:val="single"/>
              </w:rPr>
              <w:t>A+ Certified</w:t>
            </w:r>
          </w:p>
          <w:p w:rsidR="00477726" w:rsidRDefault="00477726" w:rsidP="00477726">
            <w:pPr>
              <w:pStyle w:val="Description"/>
              <w:numPr>
                <w:ilvl w:val="0"/>
                <w:numId w:val="0"/>
              </w:numPr>
              <w:spacing w:after="40"/>
              <w:rPr>
                <w:rFonts w:cs="Helvetica"/>
                <w:color w:val="333333"/>
                <w:sz w:val="20"/>
                <w:szCs w:val="20"/>
              </w:rPr>
            </w:pPr>
          </w:p>
          <w:p w:rsidR="00477726" w:rsidRPr="00477726" w:rsidRDefault="00477726" w:rsidP="00477726">
            <w:pPr>
              <w:pStyle w:val="SectionHeading"/>
              <w:rPr>
                <w:sz w:val="22"/>
                <w:szCs w:val="20"/>
                <w:u w:val="single"/>
              </w:rPr>
            </w:pPr>
            <w:r w:rsidRPr="00477726">
              <w:rPr>
                <w:sz w:val="22"/>
                <w:szCs w:val="20"/>
                <w:u w:val="single"/>
              </w:rPr>
              <w:t>Technologies</w:t>
            </w:r>
          </w:p>
          <w:p w:rsidR="00477726" w:rsidRPr="00FA0FE4" w:rsidRDefault="00477726" w:rsidP="00477726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• Operating Systems- Mac </w:t>
            </w:r>
            <w:r w:rsidR="00C504C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OSX, Linux Ubuntu, Windows Server 2008 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R2</w:t>
            </w:r>
            <w:r w:rsidR="00C504C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, 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Windows Serv</w:t>
            </w:r>
            <w:r w:rsidR="00C504C4">
              <w:rPr>
                <w:rFonts w:asciiTheme="minorHAnsi" w:hAnsiTheme="minorHAnsi" w:cs="Helvetica"/>
                <w:color w:val="333333"/>
                <w:sz w:val="20"/>
                <w:szCs w:val="20"/>
              </w:rPr>
              <w:t>er 2012 R2, Windows XP/</w:t>
            </w:r>
            <w:r w:rsidR="00BB1682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Windows </w:t>
            </w:r>
            <w:r w:rsidR="00C504C4">
              <w:rPr>
                <w:rFonts w:asciiTheme="minorHAnsi" w:hAnsiTheme="minorHAnsi" w:cs="Helvetica"/>
                <w:color w:val="333333"/>
                <w:sz w:val="20"/>
                <w:szCs w:val="20"/>
              </w:rPr>
              <w:t>Vista/</w:t>
            </w:r>
            <w:r w:rsidR="00BB1682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Windows </w:t>
            </w:r>
            <w:r w:rsidR="00C504C4">
              <w:rPr>
                <w:rFonts w:asciiTheme="minorHAnsi" w:hAnsiTheme="minorHAnsi" w:cs="Helvetica"/>
                <w:color w:val="333333"/>
                <w:sz w:val="20"/>
                <w:szCs w:val="20"/>
              </w:rPr>
              <w:t>7/</w:t>
            </w:r>
            <w:r w:rsidR="00BB1682">
              <w:rPr>
                <w:rFonts w:asciiTheme="minorHAnsi" w:hAnsiTheme="minorHAnsi" w:cs="Helvetica"/>
                <w:color w:val="333333"/>
                <w:sz w:val="20"/>
                <w:szCs w:val="20"/>
              </w:rPr>
              <w:t>Windows</w:t>
            </w:r>
            <w:r w:rsidR="00C504C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8/8.1</w:t>
            </w:r>
          </w:p>
          <w:p w:rsidR="00477726" w:rsidRPr="00FA0FE4" w:rsidRDefault="00477726" w:rsidP="00477726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• Programming Languages- Web Development (HTML, CSS, PHP, </w:t>
            </w:r>
            <w:r w:rsidR="002965BA"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JavaScript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), Java</w:t>
            </w:r>
          </w:p>
          <w:p w:rsidR="00477726" w:rsidRDefault="00477726" w:rsidP="00477726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• Microsoft Office Applications - Outlook, Word, Excel, PowerPoint, OneNote, Access</w:t>
            </w:r>
          </w:p>
          <w:p w:rsidR="00477726" w:rsidRPr="00C504C4" w:rsidRDefault="002965BA" w:rsidP="00C504C4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•</w:t>
            </w:r>
            <w:r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Applications- VMWare, Hyper-V</w:t>
            </w:r>
            <w:proofErr w:type="gramStart"/>
            <w:r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, </w:t>
            </w:r>
            <w:r w:rsidR="00BB1682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</w:t>
            </w:r>
            <w:r w:rsidR="00A15FFB">
              <w:rPr>
                <w:rFonts w:asciiTheme="minorHAnsi" w:hAnsiTheme="minorHAnsi" w:cs="Helvetica"/>
                <w:color w:val="333333"/>
                <w:sz w:val="20"/>
                <w:szCs w:val="20"/>
              </w:rPr>
              <w:t>Google</w:t>
            </w:r>
            <w:proofErr w:type="gramEnd"/>
            <w:r w:rsidR="00A15FFB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Chrome, Mozilla Firefox, Team Viewer, LogMeIn,  Adobe Photos</w:t>
            </w:r>
            <w:r w:rsidR="00AE625D">
              <w:rPr>
                <w:rFonts w:asciiTheme="minorHAnsi" w:hAnsiTheme="minorHAnsi" w:cs="Helvetica"/>
                <w:color w:val="333333"/>
                <w:sz w:val="20"/>
                <w:szCs w:val="20"/>
              </w:rPr>
              <w:t>hop/Reader/Acrobat/Dreamweaver.</w:t>
            </w:r>
          </w:p>
        </w:tc>
      </w:tr>
      <w:tr w:rsidR="00393206" w:rsidTr="00C504C4">
        <w:trPr>
          <w:gridAfter w:val="1"/>
          <w:wAfter w:w="3061" w:type="dxa"/>
          <w:trHeight w:val="2977"/>
        </w:trPr>
        <w:tc>
          <w:tcPr>
            <w:tcW w:w="9810" w:type="dxa"/>
            <w:gridSpan w:val="3"/>
            <w:tcMar>
              <w:bottom w:w="0" w:type="dxa"/>
            </w:tcMar>
            <w:vAlign w:val="bottom"/>
          </w:tcPr>
          <w:p w:rsidR="00393206" w:rsidRPr="00FA0FE4" w:rsidRDefault="00790C52">
            <w:pPr>
              <w:pStyle w:val="SectionHeading"/>
              <w:rPr>
                <w:sz w:val="22"/>
                <w:szCs w:val="20"/>
                <w:u w:val="single"/>
              </w:rPr>
            </w:pPr>
            <w:r w:rsidRPr="00FA0FE4">
              <w:rPr>
                <w:sz w:val="22"/>
                <w:szCs w:val="20"/>
                <w:u w:val="single"/>
              </w:rPr>
              <w:t>Skills &amp; Abilities</w:t>
            </w:r>
          </w:p>
          <w:p w:rsidR="005B4E2B" w:rsidRDefault="005B4E2B" w:rsidP="005B4E2B">
            <w:pPr>
              <w:rPr>
                <w:rFonts w:eastAsia="Times New Roman" w:cs="Helvetica"/>
                <w:color w:val="333333"/>
                <w:sz w:val="20"/>
                <w:szCs w:val="20"/>
              </w:rPr>
            </w:pPr>
            <w:r w:rsidRPr="00FA0FE4">
              <w:rPr>
                <w:rFonts w:cs="Helvetica"/>
                <w:color w:val="333333"/>
                <w:sz w:val="20"/>
                <w:szCs w:val="20"/>
              </w:rPr>
              <w:t>•</w:t>
            </w:r>
            <w:r>
              <w:rPr>
                <w:rFonts w:cs="Helvetica"/>
                <w:color w:val="333333"/>
                <w:sz w:val="20"/>
                <w:szCs w:val="20"/>
              </w:rPr>
              <w:t xml:space="preserve"> </w:t>
            </w:r>
            <w:r w:rsidRPr="005B4E2B">
              <w:rPr>
                <w:rFonts w:eastAsia="Times New Roman" w:cs="Helvetica"/>
                <w:color w:val="333333"/>
                <w:sz w:val="20"/>
                <w:szCs w:val="20"/>
              </w:rPr>
              <w:t>Ex</w:t>
            </w:r>
            <w:r w:rsidR="0024717C">
              <w:rPr>
                <w:rFonts w:eastAsia="Times New Roman" w:cs="Helvetica"/>
                <w:color w:val="333333"/>
                <w:sz w:val="20"/>
                <w:szCs w:val="20"/>
              </w:rPr>
              <w:t xml:space="preserve">ceptional organizational skills, </w:t>
            </w:r>
            <w:r w:rsidR="0024717C" w:rsidRPr="006416D2">
              <w:rPr>
                <w:rFonts w:eastAsia="Times New Roman" w:cs="Helvetica"/>
                <w:color w:val="333333"/>
                <w:sz w:val="20"/>
                <w:szCs w:val="20"/>
              </w:rPr>
              <w:t>Detail-oriented, forward-looking, innovative and creative</w:t>
            </w:r>
            <w:bookmarkStart w:id="0" w:name="_GoBack"/>
            <w:bookmarkEnd w:id="0"/>
            <w:r w:rsidR="0024717C" w:rsidRPr="006416D2">
              <w:rPr>
                <w:rFonts w:eastAsia="Times New Roman" w:cs="Helvetica"/>
                <w:color w:val="333333"/>
                <w:sz w:val="20"/>
                <w:szCs w:val="20"/>
              </w:rPr>
              <w:t xml:space="preserve"> thinker.</w:t>
            </w:r>
          </w:p>
          <w:p w:rsidR="005B4E2B" w:rsidRDefault="005B4E2B" w:rsidP="005B4E2B">
            <w:pPr>
              <w:rPr>
                <w:rFonts w:eastAsia="Times New Roman" w:cs="Helvetica"/>
                <w:color w:val="333333"/>
                <w:sz w:val="20"/>
                <w:szCs w:val="20"/>
              </w:rPr>
            </w:pPr>
            <w:r w:rsidRPr="00FA0FE4">
              <w:rPr>
                <w:rFonts w:cs="Helvetica"/>
                <w:color w:val="333333"/>
                <w:sz w:val="20"/>
                <w:szCs w:val="20"/>
              </w:rPr>
              <w:t>•</w:t>
            </w:r>
            <w:r>
              <w:rPr>
                <w:rFonts w:cs="Helvetica"/>
                <w:color w:val="333333"/>
                <w:sz w:val="20"/>
                <w:szCs w:val="20"/>
              </w:rPr>
              <w:t xml:space="preserve"> A</w:t>
            </w:r>
            <w:r>
              <w:rPr>
                <w:rFonts w:eastAsia="Times New Roman" w:cs="Helvetica"/>
                <w:color w:val="333333"/>
                <w:sz w:val="20"/>
                <w:szCs w:val="20"/>
              </w:rPr>
              <w:t>bility to carefully follow procedure in a consumed timely manner in order to accomplish daily and monthly goals.</w:t>
            </w:r>
          </w:p>
          <w:p w:rsidR="005B4E2B" w:rsidRPr="005B4E2B" w:rsidRDefault="005B4E2B" w:rsidP="005B4E2B">
            <w:pPr>
              <w:rPr>
                <w:rFonts w:eastAsia="Times New Roman" w:cs="Helvetica"/>
                <w:color w:val="333333"/>
                <w:sz w:val="20"/>
                <w:szCs w:val="20"/>
              </w:rPr>
            </w:pPr>
            <w:r w:rsidRPr="00FA0FE4">
              <w:rPr>
                <w:rFonts w:cs="Helvetica"/>
                <w:color w:val="333333"/>
                <w:sz w:val="20"/>
                <w:szCs w:val="20"/>
              </w:rPr>
              <w:t>•</w:t>
            </w:r>
            <w:r>
              <w:rPr>
                <w:rFonts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Helvetica"/>
                <w:color w:val="333333"/>
                <w:sz w:val="20"/>
                <w:szCs w:val="20"/>
              </w:rPr>
              <w:t>Communicate effectively both written and orally in English and Spanish.</w:t>
            </w:r>
          </w:p>
          <w:p w:rsidR="003E7D3D" w:rsidRPr="00FA0FE4" w:rsidRDefault="003E7D3D" w:rsidP="003E7D3D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• </w:t>
            </w:r>
            <w:r w:rsid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Maintain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(H</w:t>
            </w:r>
            <w:r w:rsid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ardware/Software), install and upgrade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common Operating Systems.</w:t>
            </w:r>
          </w:p>
          <w:p w:rsidR="003E7D3D" w:rsidRPr="00FA0FE4" w:rsidRDefault="003E7D3D" w:rsidP="003E7D3D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• </w:t>
            </w:r>
            <w:r w:rsid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Troubleshoot and administrate</w:t>
            </w:r>
            <w:r w:rsidR="00E60DC4"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LAN/WAN infrastructures,</w:t>
            </w:r>
            <w:r w:rsid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as well as install and configure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Routers, Switches, </w:t>
            </w:r>
            <w:r w:rsidR="00AE625D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        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Firewalls and VPN connections</w:t>
            </w:r>
            <w:r w:rsidR="00AE625D">
              <w:rPr>
                <w:rFonts w:asciiTheme="minorHAnsi" w:hAnsiTheme="minorHAnsi" w:cs="Helvetica"/>
                <w:color w:val="333333"/>
                <w:sz w:val="20"/>
                <w:szCs w:val="20"/>
              </w:rPr>
              <w:t>.</w:t>
            </w:r>
          </w:p>
          <w:p w:rsidR="003E7D3D" w:rsidRPr="00FA0FE4" w:rsidRDefault="00FA0FE4" w:rsidP="003E7D3D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Helvetica"/>
                <w:color w:val="333333"/>
                <w:sz w:val="20"/>
                <w:szCs w:val="20"/>
              </w:rPr>
              <w:t>• Perform and configure</w:t>
            </w:r>
            <w:r w:rsidR="003E7D3D"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backups and Data disaster recovery procedures.</w:t>
            </w:r>
          </w:p>
          <w:p w:rsidR="003E7D3D" w:rsidRPr="00FA0FE4" w:rsidRDefault="003E7D3D" w:rsidP="003E7D3D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• Configure, Monit</w:t>
            </w:r>
            <w:r w:rsid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o</w:t>
            </w:r>
            <w:r w:rsidR="002965BA">
              <w:rPr>
                <w:rFonts w:asciiTheme="minorHAnsi" w:hAnsiTheme="minorHAnsi" w:cs="Helvetica"/>
                <w:color w:val="333333"/>
                <w:sz w:val="20"/>
                <w:szCs w:val="20"/>
              </w:rPr>
              <w:t>r and Replace RAID Technology</w:t>
            </w:r>
            <w:r w:rsid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.</w:t>
            </w:r>
          </w:p>
          <w:p w:rsidR="003E7D3D" w:rsidRDefault="003E7D3D" w:rsidP="003E7D3D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• </w:t>
            </w:r>
            <w:r w:rsidR="00477726">
              <w:rPr>
                <w:rFonts w:asciiTheme="minorHAnsi" w:hAnsiTheme="minorHAnsi" w:cs="Helvetica"/>
                <w:color w:val="333333"/>
                <w:sz w:val="20"/>
                <w:szCs w:val="20"/>
              </w:rPr>
              <w:t>Execute Group Policy Objects and manage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DNS, DHCP, Exchang</w:t>
            </w:r>
            <w:r w:rsidR="0068517F"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e, SMTP, Active Directory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S</w:t>
            </w:r>
            <w:r w:rsidR="00BB1682">
              <w:rPr>
                <w:rFonts w:asciiTheme="minorHAnsi" w:hAnsiTheme="minorHAnsi" w:cs="Helvetica"/>
                <w:color w:val="333333"/>
                <w:sz w:val="20"/>
                <w:szCs w:val="20"/>
              </w:rPr>
              <w:t>ervices, Web Servers (IIS) and Windows Workgroups.</w:t>
            </w:r>
          </w:p>
          <w:p w:rsidR="00477726" w:rsidRDefault="00477726" w:rsidP="00477726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• Printer and Scanner setup, repair, management and configuration</w:t>
            </w:r>
            <w:r w:rsidR="00AE625D">
              <w:rPr>
                <w:rFonts w:asciiTheme="minorHAnsi" w:hAnsiTheme="minorHAnsi" w:cs="Helvetica"/>
                <w:color w:val="333333"/>
                <w:sz w:val="20"/>
                <w:szCs w:val="20"/>
              </w:rPr>
              <w:t>.</w:t>
            </w:r>
          </w:p>
          <w:p w:rsidR="00477726" w:rsidRDefault="00477726" w:rsidP="00477726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•</w:t>
            </w:r>
            <w:r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Conf</w:t>
            </w:r>
            <w:r w:rsidR="00BB1682">
              <w:rPr>
                <w:rFonts w:asciiTheme="minorHAnsi" w:hAnsiTheme="minorHAnsi" w:cs="Helvetica"/>
                <w:color w:val="333333"/>
                <w:sz w:val="20"/>
                <w:szCs w:val="20"/>
              </w:rPr>
              <w:t>igure and repair Apple and Android mobile devices.</w:t>
            </w:r>
          </w:p>
          <w:p w:rsidR="001D7DE9" w:rsidRPr="007F016E" w:rsidRDefault="001D7DE9" w:rsidP="00477726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u w:val="single"/>
              </w:rPr>
            </w:pPr>
          </w:p>
        </w:tc>
      </w:tr>
      <w:tr w:rsidR="00393206" w:rsidTr="002965BA">
        <w:trPr>
          <w:gridAfter w:val="1"/>
          <w:wAfter w:w="3061" w:type="dxa"/>
          <w:trHeight w:val="144"/>
        </w:trPr>
        <w:tc>
          <w:tcPr>
            <w:tcW w:w="9810" w:type="dxa"/>
            <w:gridSpan w:val="3"/>
            <w:tcMar>
              <w:bottom w:w="0" w:type="dxa"/>
            </w:tcMar>
          </w:tcPr>
          <w:p w:rsidR="00393206" w:rsidRPr="00FA0FE4" w:rsidRDefault="00790C52">
            <w:pPr>
              <w:pStyle w:val="SectionHeading"/>
              <w:rPr>
                <w:sz w:val="22"/>
                <w:u w:val="single"/>
              </w:rPr>
            </w:pPr>
            <w:r w:rsidRPr="00FA0FE4">
              <w:rPr>
                <w:sz w:val="22"/>
                <w:u w:val="single"/>
              </w:rPr>
              <w:t>Experience</w:t>
            </w:r>
          </w:p>
        </w:tc>
      </w:tr>
      <w:tr w:rsidR="00393206" w:rsidTr="002965BA">
        <w:trPr>
          <w:trHeight w:val="22"/>
        </w:trPr>
        <w:tc>
          <w:tcPr>
            <w:tcW w:w="8460" w:type="dxa"/>
            <w:gridSpan w:val="2"/>
            <w:shd w:val="clear" w:color="auto" w:fill="auto"/>
            <w:tcMar>
              <w:bottom w:w="29" w:type="dxa"/>
            </w:tcMar>
          </w:tcPr>
          <w:p w:rsidR="00393206" w:rsidRPr="00FA0FE4" w:rsidRDefault="00B95478">
            <w:pPr>
              <w:pStyle w:val="ResumeBodyText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Sales Associate</w:t>
            </w:r>
          </w:p>
          <w:p w:rsidR="00393206" w:rsidRPr="00FA0FE4" w:rsidRDefault="00B95478" w:rsidP="00B95478">
            <w:pPr>
              <w:pStyle w:val="Italics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P.C. Richard &amp; Son.</w:t>
            </w:r>
          </w:p>
        </w:tc>
        <w:tc>
          <w:tcPr>
            <w:tcW w:w="4411" w:type="dxa"/>
            <w:gridSpan w:val="2"/>
            <w:shd w:val="clear" w:color="auto" w:fill="auto"/>
            <w:tcMar>
              <w:bottom w:w="29" w:type="dxa"/>
            </w:tcMar>
          </w:tcPr>
          <w:p w:rsidR="00393206" w:rsidRDefault="00F601A3" w:rsidP="00B95478">
            <w:pPr>
              <w:pStyle w:val="Dates"/>
            </w:pPr>
            <w:sdt>
              <w:sdtPr>
                <w:id w:val="269494496"/>
                <w:placeholder>
                  <w:docPart w:val="999914B87F214252AE5B4B9D57BB6765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95478">
                  <w:t xml:space="preserve">2009 </w:t>
                </w:r>
              </w:sdtContent>
            </w:sdt>
            <w:r w:rsidR="00790C52">
              <w:t xml:space="preserve">to </w:t>
            </w:r>
            <w:sdt>
              <w:sdtPr>
                <w:id w:val="269494497"/>
                <w:placeholder>
                  <w:docPart w:val="D6AF529D0E2140FBA15E2B7C3CAF87F7"/>
                </w:placeholder>
                <w:date w:fullDate="2010-03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95478">
                  <w:t>2010</w:t>
                </w:r>
              </w:sdtContent>
            </w:sdt>
          </w:p>
        </w:tc>
      </w:tr>
      <w:tr w:rsidR="00393206" w:rsidTr="002965BA">
        <w:trPr>
          <w:trHeight w:val="22"/>
        </w:trPr>
        <w:tc>
          <w:tcPr>
            <w:tcW w:w="8460" w:type="dxa"/>
            <w:gridSpan w:val="2"/>
            <w:shd w:val="clear" w:color="auto" w:fill="auto"/>
          </w:tcPr>
          <w:p w:rsidR="00393206" w:rsidRPr="00FA0FE4" w:rsidRDefault="00FF4883" w:rsidP="00FF4883">
            <w:pPr>
              <w:pStyle w:val="Description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 xml:space="preserve">Assisted customers with their electronics purchases and met sales goals and objectives assigned </w:t>
            </w:r>
            <w:r w:rsidRPr="00FA0FE4">
              <w:rPr>
                <w:sz w:val="20"/>
                <w:szCs w:val="20"/>
              </w:rPr>
              <w:lastRenderedPageBreak/>
              <w:t>by Sales Director.</w:t>
            </w:r>
          </w:p>
          <w:p w:rsidR="00FF4883" w:rsidRPr="00FA0FE4" w:rsidRDefault="00FF4883" w:rsidP="00FF4883">
            <w:pPr>
              <w:pStyle w:val="Description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Troubleshoot any electronically-related issue regarding TV monitors and PC Hardware as well as Software problems, to achieve customer satisfaction.</w:t>
            </w:r>
          </w:p>
        </w:tc>
        <w:tc>
          <w:tcPr>
            <w:tcW w:w="4411" w:type="dxa"/>
            <w:gridSpan w:val="2"/>
            <w:shd w:val="clear" w:color="auto" w:fill="auto"/>
          </w:tcPr>
          <w:p w:rsidR="00393206" w:rsidRDefault="00393206"/>
        </w:tc>
      </w:tr>
      <w:tr w:rsidR="00393206" w:rsidTr="002965BA">
        <w:trPr>
          <w:trHeight w:val="22"/>
        </w:trPr>
        <w:tc>
          <w:tcPr>
            <w:tcW w:w="8460" w:type="dxa"/>
            <w:gridSpan w:val="2"/>
            <w:shd w:val="clear" w:color="auto" w:fill="auto"/>
            <w:tcMar>
              <w:bottom w:w="29" w:type="dxa"/>
            </w:tcMar>
          </w:tcPr>
          <w:p w:rsidR="00393206" w:rsidRPr="00FA0FE4" w:rsidRDefault="00FF4883">
            <w:pPr>
              <w:pStyle w:val="ResumeBodyText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lastRenderedPageBreak/>
              <w:t>Field Technician</w:t>
            </w:r>
          </w:p>
          <w:p w:rsidR="00393206" w:rsidRPr="00FA0FE4" w:rsidRDefault="00FF4883" w:rsidP="00FF4883">
            <w:pPr>
              <w:pStyle w:val="Italics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Corp Computers.</w:t>
            </w:r>
          </w:p>
        </w:tc>
        <w:tc>
          <w:tcPr>
            <w:tcW w:w="4411" w:type="dxa"/>
            <w:gridSpan w:val="2"/>
            <w:shd w:val="clear" w:color="auto" w:fill="auto"/>
            <w:tcMar>
              <w:bottom w:w="29" w:type="dxa"/>
            </w:tcMar>
          </w:tcPr>
          <w:p w:rsidR="00393206" w:rsidRDefault="00F601A3" w:rsidP="00FF4883">
            <w:pPr>
              <w:pStyle w:val="Dates"/>
            </w:pPr>
            <w:sdt>
              <w:sdtPr>
                <w:id w:val="269494503"/>
                <w:placeholder>
                  <w:docPart w:val="9213E7B69F7F499F8CDE17B31845DA1D"/>
                </w:placeholder>
                <w:date w:fullDate="2010-06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4883">
                  <w:t>2010</w:t>
                </w:r>
              </w:sdtContent>
            </w:sdt>
            <w:r w:rsidR="00790C52">
              <w:t xml:space="preserve"> to </w:t>
            </w:r>
            <w:sdt>
              <w:sdtPr>
                <w:id w:val="269494506"/>
                <w:placeholder>
                  <w:docPart w:val="E5E02311FC5F4FF287B2CC8816DAF8AE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D1E55">
                  <w:t>2012</w:t>
                </w:r>
              </w:sdtContent>
            </w:sdt>
          </w:p>
        </w:tc>
      </w:tr>
      <w:tr w:rsidR="00393206" w:rsidTr="002965BA">
        <w:trPr>
          <w:trHeight w:val="22"/>
        </w:trPr>
        <w:tc>
          <w:tcPr>
            <w:tcW w:w="8460" w:type="dxa"/>
            <w:gridSpan w:val="2"/>
            <w:shd w:val="clear" w:color="auto" w:fill="auto"/>
          </w:tcPr>
          <w:p w:rsidR="007C6384" w:rsidRPr="00FA0FE4" w:rsidRDefault="007C6384" w:rsidP="00FF4883">
            <w:pPr>
              <w:pStyle w:val="Description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Responsible for the setup of SOHO networks and proper functionality of PC systems according to customer requirements.</w:t>
            </w:r>
          </w:p>
          <w:p w:rsidR="00393206" w:rsidRPr="00FA0FE4" w:rsidRDefault="00FF4883" w:rsidP="00FF4883">
            <w:pPr>
              <w:pStyle w:val="Description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Tro</w:t>
            </w:r>
            <w:r w:rsidR="007C6384" w:rsidRPr="00FA0FE4">
              <w:rPr>
                <w:sz w:val="20"/>
                <w:szCs w:val="20"/>
              </w:rPr>
              <w:t>ubleshoot hardware and software and network r</w:t>
            </w:r>
            <w:r w:rsidRPr="00FA0FE4">
              <w:rPr>
                <w:sz w:val="20"/>
                <w:szCs w:val="20"/>
              </w:rPr>
              <w:t xml:space="preserve">elated issues for a wide platform of customer with </w:t>
            </w:r>
            <w:r w:rsidR="007C6384" w:rsidRPr="00FA0FE4">
              <w:rPr>
                <w:sz w:val="20"/>
                <w:szCs w:val="20"/>
              </w:rPr>
              <w:t>s</w:t>
            </w:r>
            <w:r w:rsidRPr="00FA0FE4">
              <w:rPr>
                <w:sz w:val="20"/>
                <w:szCs w:val="20"/>
              </w:rPr>
              <w:t>ystem problems.</w:t>
            </w:r>
          </w:p>
          <w:p w:rsidR="007C6384" w:rsidRPr="00FA0FE4" w:rsidRDefault="007C6384" w:rsidP="007C6384">
            <w:pPr>
              <w:pStyle w:val="Description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Answered all general calls, screen and directed them to the proper parties.</w:t>
            </w:r>
          </w:p>
          <w:p w:rsidR="007C6384" w:rsidRPr="00FA0FE4" w:rsidRDefault="007C6384" w:rsidP="007C6384">
            <w:pPr>
              <w:pStyle w:val="Description"/>
              <w:numPr>
                <w:ilvl w:val="0"/>
                <w:numId w:val="0"/>
              </w:numPr>
              <w:ind w:left="432"/>
              <w:rPr>
                <w:sz w:val="20"/>
                <w:szCs w:val="20"/>
              </w:rPr>
            </w:pPr>
          </w:p>
        </w:tc>
        <w:tc>
          <w:tcPr>
            <w:tcW w:w="4411" w:type="dxa"/>
            <w:gridSpan w:val="2"/>
            <w:shd w:val="clear" w:color="auto" w:fill="auto"/>
          </w:tcPr>
          <w:p w:rsidR="00393206" w:rsidRDefault="00393206"/>
        </w:tc>
      </w:tr>
    </w:tbl>
    <w:p w:rsidR="00393206" w:rsidRDefault="00393206" w:rsidP="0068517F"/>
    <w:sectPr w:rsidR="00393206" w:rsidSect="002965BA">
      <w:pgSz w:w="12240" w:h="15840"/>
      <w:pgMar w:top="1170" w:right="1800" w:bottom="144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1A3" w:rsidRDefault="00F601A3">
      <w:r>
        <w:separator/>
      </w:r>
    </w:p>
  </w:endnote>
  <w:endnote w:type="continuationSeparator" w:id="0">
    <w:p w:rsidR="00F601A3" w:rsidRDefault="00F6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1A3" w:rsidRDefault="00F601A3">
      <w:r>
        <w:separator/>
      </w:r>
    </w:p>
  </w:footnote>
  <w:footnote w:type="continuationSeparator" w:id="0">
    <w:p w:rsidR="00F601A3" w:rsidRDefault="00F60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378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768A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43C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0DE0B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C802EFE"/>
    <w:multiLevelType w:val="hybridMultilevel"/>
    <w:tmpl w:val="1B62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11"/>
  </w:num>
  <w:num w:numId="6">
    <w:abstractNumId w:val="8"/>
  </w:num>
  <w:num w:numId="7">
    <w:abstractNumId w:val="12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67"/>
    <w:rsid w:val="00037863"/>
    <w:rsid w:val="000B394D"/>
    <w:rsid w:val="00112C44"/>
    <w:rsid w:val="001D7DE9"/>
    <w:rsid w:val="002302CD"/>
    <w:rsid w:val="0024717C"/>
    <w:rsid w:val="002965BA"/>
    <w:rsid w:val="00393206"/>
    <w:rsid w:val="003E7D3D"/>
    <w:rsid w:val="00427B79"/>
    <w:rsid w:val="00477726"/>
    <w:rsid w:val="00534770"/>
    <w:rsid w:val="005455F1"/>
    <w:rsid w:val="005B4E2B"/>
    <w:rsid w:val="005D1E55"/>
    <w:rsid w:val="005F1C7F"/>
    <w:rsid w:val="006416D2"/>
    <w:rsid w:val="0068517F"/>
    <w:rsid w:val="007239FE"/>
    <w:rsid w:val="00770054"/>
    <w:rsid w:val="00787995"/>
    <w:rsid w:val="00790C52"/>
    <w:rsid w:val="007C6384"/>
    <w:rsid w:val="007D3519"/>
    <w:rsid w:val="007F016E"/>
    <w:rsid w:val="00825C4E"/>
    <w:rsid w:val="0093266E"/>
    <w:rsid w:val="009517F8"/>
    <w:rsid w:val="00A15FFB"/>
    <w:rsid w:val="00AE625D"/>
    <w:rsid w:val="00B95478"/>
    <w:rsid w:val="00BB1682"/>
    <w:rsid w:val="00C22E67"/>
    <w:rsid w:val="00C26156"/>
    <w:rsid w:val="00C504C4"/>
    <w:rsid w:val="00CA0A84"/>
    <w:rsid w:val="00D87F95"/>
    <w:rsid w:val="00DC3C9A"/>
    <w:rsid w:val="00DD6D2E"/>
    <w:rsid w:val="00DE5D15"/>
    <w:rsid w:val="00E50394"/>
    <w:rsid w:val="00E60DC4"/>
    <w:rsid w:val="00EB34E0"/>
    <w:rsid w:val="00F428A4"/>
    <w:rsid w:val="00F601A3"/>
    <w:rsid w:val="00FA0FE4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NoSpacing">
    <w:name w:val="No Spacing"/>
    <w:basedOn w:val="Normal"/>
    <w:link w:val="NoSpacingChar"/>
    <w:uiPriority w:val="1"/>
    <w:qFormat/>
    <w:rsid w:val="00C22E67"/>
    <w:pPr>
      <w:jc w:val="both"/>
    </w:pPr>
    <w:rPr>
      <w:rFonts w:eastAsiaTheme="minorEastAsia"/>
      <w:sz w:val="24"/>
      <w:szCs w:val="24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2E67"/>
    <w:rPr>
      <w:rFonts w:eastAsiaTheme="minorEastAsia"/>
      <w:sz w:val="24"/>
      <w:szCs w:val="24"/>
      <w:lang w:bidi="en-US"/>
    </w:rPr>
  </w:style>
  <w:style w:type="paragraph" w:styleId="NormalWeb">
    <w:name w:val="Normal (Web)"/>
    <w:basedOn w:val="Normal"/>
    <w:uiPriority w:val="99"/>
    <w:unhideWhenUsed/>
    <w:rsid w:val="003E7D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NoSpacing">
    <w:name w:val="No Spacing"/>
    <w:basedOn w:val="Normal"/>
    <w:link w:val="NoSpacingChar"/>
    <w:uiPriority w:val="1"/>
    <w:qFormat/>
    <w:rsid w:val="00C22E67"/>
    <w:pPr>
      <w:jc w:val="both"/>
    </w:pPr>
    <w:rPr>
      <w:rFonts w:eastAsiaTheme="minorEastAsia"/>
      <w:sz w:val="24"/>
      <w:szCs w:val="24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2E67"/>
    <w:rPr>
      <w:rFonts w:eastAsiaTheme="minorEastAsia"/>
      <w:sz w:val="24"/>
      <w:szCs w:val="24"/>
      <w:lang w:bidi="en-US"/>
    </w:rPr>
  </w:style>
  <w:style w:type="paragraph" w:styleId="NormalWeb">
    <w:name w:val="Normal (Web)"/>
    <w:basedOn w:val="Normal"/>
    <w:uiPriority w:val="99"/>
    <w:unhideWhenUsed/>
    <w:rsid w:val="003E7D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7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40E74061B14C078A185AE6D86DC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A15C1-18ED-44FD-BCC3-2062C8BF1590}"/>
      </w:docPartPr>
      <w:docPartBody>
        <w:p w:rsidR="00695D0D" w:rsidRDefault="000615F4">
          <w:pPr>
            <w:pStyle w:val="4840E74061B14C078A185AE6D86DC995"/>
          </w:pPr>
          <w:r>
            <w:t>[your name]</w:t>
          </w:r>
        </w:p>
      </w:docPartBody>
    </w:docPart>
    <w:docPart>
      <w:docPartPr>
        <w:name w:val="999914B87F214252AE5B4B9D57BB6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C5F0E-3F09-43D0-8CFE-F830F86AE870}"/>
      </w:docPartPr>
      <w:docPartBody>
        <w:p w:rsidR="00695D0D" w:rsidRDefault="000615F4">
          <w:pPr>
            <w:pStyle w:val="999914B87F214252AE5B4B9D57BB6765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D6AF529D0E2140FBA15E2B7C3CAF8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DFC4C-5C26-44E8-AC91-5066B96EA9BE}"/>
      </w:docPartPr>
      <w:docPartBody>
        <w:p w:rsidR="00695D0D" w:rsidRDefault="000615F4">
          <w:pPr>
            <w:pStyle w:val="D6AF529D0E2140FBA15E2B7C3CAF87F7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213E7B69F7F499F8CDE17B31845D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55CCA-5FC1-4EFB-AF2D-63148C82AD5A}"/>
      </w:docPartPr>
      <w:docPartBody>
        <w:p w:rsidR="00695D0D" w:rsidRDefault="000615F4">
          <w:pPr>
            <w:pStyle w:val="9213E7B69F7F499F8CDE17B31845DA1D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E5E02311FC5F4FF287B2CC8816DA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8D25C-D638-4F80-A4E3-57BA416C7319}"/>
      </w:docPartPr>
      <w:docPartBody>
        <w:p w:rsidR="00695D0D" w:rsidRDefault="000615F4">
          <w:pPr>
            <w:pStyle w:val="E5E02311FC5F4FF287B2CC8816DAF8AE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F4"/>
    <w:rsid w:val="000615F4"/>
    <w:rsid w:val="001E6BB7"/>
    <w:rsid w:val="00283AA6"/>
    <w:rsid w:val="003241D4"/>
    <w:rsid w:val="0036248F"/>
    <w:rsid w:val="00444148"/>
    <w:rsid w:val="00695D0D"/>
    <w:rsid w:val="006C1045"/>
    <w:rsid w:val="00747A36"/>
    <w:rsid w:val="00845873"/>
    <w:rsid w:val="00CD2C5E"/>
    <w:rsid w:val="00E4676E"/>
    <w:rsid w:val="00F7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40E74061B14C078A185AE6D86DC995">
    <w:name w:val="4840E74061B14C078A185AE6D86DC995"/>
  </w:style>
  <w:style w:type="paragraph" w:customStyle="1" w:styleId="24DAE0866D67414EB32E46128707314F">
    <w:name w:val="24DAE0866D67414EB32E46128707314F"/>
  </w:style>
  <w:style w:type="paragraph" w:customStyle="1" w:styleId="82845CC99A1A4E20BCB1D0C4D07CE479">
    <w:name w:val="82845CC99A1A4E20BCB1D0C4D07CE479"/>
  </w:style>
  <w:style w:type="paragraph" w:customStyle="1" w:styleId="E77A6E51B665406885B641D567EE826E">
    <w:name w:val="E77A6E51B665406885B641D567EE826E"/>
  </w:style>
  <w:style w:type="paragraph" w:customStyle="1" w:styleId="99C9FEB9C5364E2E882EF9EBBAB74687">
    <w:name w:val="99C9FEB9C5364E2E882EF9EBBAB7468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215E669D5546618FD2D608FF81D24F">
    <w:name w:val="C3215E669D5546618FD2D608FF81D24F"/>
  </w:style>
  <w:style w:type="paragraph" w:customStyle="1" w:styleId="8FCB64786515462FAF72149979745275">
    <w:name w:val="8FCB64786515462FAF72149979745275"/>
  </w:style>
  <w:style w:type="paragraph" w:customStyle="1" w:styleId="D024E3C3A3D0481590D7D040C56887DC">
    <w:name w:val="D024E3C3A3D0481590D7D040C56887DC"/>
  </w:style>
  <w:style w:type="paragraph" w:customStyle="1" w:styleId="37266C41720F4743B50BDE57C7D235C1">
    <w:name w:val="37266C41720F4743B50BDE57C7D235C1"/>
  </w:style>
  <w:style w:type="paragraph" w:customStyle="1" w:styleId="B48A37E93AF3477CA44A98476BFD7AE4">
    <w:name w:val="B48A37E93AF3477CA44A98476BFD7AE4"/>
  </w:style>
  <w:style w:type="paragraph" w:customStyle="1" w:styleId="BFF3E583366F45CFB5E63BA154C19837">
    <w:name w:val="BFF3E583366F45CFB5E63BA154C19837"/>
  </w:style>
  <w:style w:type="paragraph" w:customStyle="1" w:styleId="8361357FB79A4F8A84045B534FA5FECE">
    <w:name w:val="8361357FB79A4F8A84045B534FA5FECE"/>
  </w:style>
  <w:style w:type="paragraph" w:customStyle="1" w:styleId="B380774C32834B529E6770FC2E1BDBA2">
    <w:name w:val="B380774C32834B529E6770FC2E1BDBA2"/>
  </w:style>
  <w:style w:type="paragraph" w:customStyle="1" w:styleId="Description">
    <w:name w:val="Description"/>
    <w:basedOn w:val="Normal"/>
    <w:qFormat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4E290065EB154ACE8485E1A62D2D9357">
    <w:name w:val="4E290065EB154ACE8485E1A62D2D9357"/>
  </w:style>
  <w:style w:type="paragraph" w:customStyle="1" w:styleId="36F8796BFDB4466291690D0A991581A9">
    <w:name w:val="36F8796BFDB4466291690D0A991581A9"/>
  </w:style>
  <w:style w:type="paragraph" w:customStyle="1" w:styleId="A1D2BBB89D06440A9A89E10488A9A14C">
    <w:name w:val="A1D2BBB89D06440A9A89E10488A9A14C"/>
  </w:style>
  <w:style w:type="paragraph" w:customStyle="1" w:styleId="E8F6734F3EC84B2688DC79FB3A9077A8">
    <w:name w:val="E8F6734F3EC84B2688DC79FB3A9077A8"/>
  </w:style>
  <w:style w:type="paragraph" w:customStyle="1" w:styleId="D7FD958D99C9413781A8FBB919116E88">
    <w:name w:val="D7FD958D99C9413781A8FBB919116E88"/>
  </w:style>
  <w:style w:type="paragraph" w:customStyle="1" w:styleId="B124BB238A174FD9BA1191A3B2033C64">
    <w:name w:val="B124BB238A174FD9BA1191A3B2033C64"/>
  </w:style>
  <w:style w:type="paragraph" w:customStyle="1" w:styleId="AEA97AC8CB2B4CE090695901DB732BA3">
    <w:name w:val="AEA97AC8CB2B4CE090695901DB732BA3"/>
  </w:style>
  <w:style w:type="paragraph" w:customStyle="1" w:styleId="373744136B5E436B8B2B00E5B7B13890">
    <w:name w:val="373744136B5E436B8B2B00E5B7B13890"/>
  </w:style>
  <w:style w:type="paragraph" w:customStyle="1" w:styleId="22801A0999DE4437935FAF82A9F2C7B5">
    <w:name w:val="22801A0999DE4437935FAF82A9F2C7B5"/>
  </w:style>
  <w:style w:type="paragraph" w:customStyle="1" w:styleId="667641CEEBFB4DECA04120423C19745E">
    <w:name w:val="667641CEEBFB4DECA04120423C19745E"/>
  </w:style>
  <w:style w:type="paragraph" w:customStyle="1" w:styleId="999914B87F214252AE5B4B9D57BB6765">
    <w:name w:val="999914B87F214252AE5B4B9D57BB6765"/>
  </w:style>
  <w:style w:type="paragraph" w:customStyle="1" w:styleId="D6AF529D0E2140FBA15E2B7C3CAF87F7">
    <w:name w:val="D6AF529D0E2140FBA15E2B7C3CAF87F7"/>
  </w:style>
  <w:style w:type="paragraph" w:customStyle="1" w:styleId="D6269B9C373449B9AFD451164217B242">
    <w:name w:val="D6269B9C373449B9AFD451164217B242"/>
  </w:style>
  <w:style w:type="paragraph" w:customStyle="1" w:styleId="B329018D75944EDA8FB448C1BB215951">
    <w:name w:val="B329018D75944EDA8FB448C1BB215951"/>
  </w:style>
  <w:style w:type="paragraph" w:customStyle="1" w:styleId="D823CEB95E9C44218F16B8422465517B">
    <w:name w:val="D823CEB95E9C44218F16B8422465517B"/>
  </w:style>
  <w:style w:type="paragraph" w:customStyle="1" w:styleId="9213E7B69F7F499F8CDE17B31845DA1D">
    <w:name w:val="9213E7B69F7F499F8CDE17B31845DA1D"/>
  </w:style>
  <w:style w:type="paragraph" w:customStyle="1" w:styleId="E5E02311FC5F4FF287B2CC8816DAF8AE">
    <w:name w:val="E5E02311FC5F4FF287B2CC8816DAF8AE"/>
  </w:style>
  <w:style w:type="paragraph" w:customStyle="1" w:styleId="6089AA6BC1BE4C5A8BF311996FEB0624">
    <w:name w:val="6089AA6BC1BE4C5A8BF311996FEB06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40E74061B14C078A185AE6D86DC995">
    <w:name w:val="4840E74061B14C078A185AE6D86DC995"/>
  </w:style>
  <w:style w:type="paragraph" w:customStyle="1" w:styleId="24DAE0866D67414EB32E46128707314F">
    <w:name w:val="24DAE0866D67414EB32E46128707314F"/>
  </w:style>
  <w:style w:type="paragraph" w:customStyle="1" w:styleId="82845CC99A1A4E20BCB1D0C4D07CE479">
    <w:name w:val="82845CC99A1A4E20BCB1D0C4D07CE479"/>
  </w:style>
  <w:style w:type="paragraph" w:customStyle="1" w:styleId="E77A6E51B665406885B641D567EE826E">
    <w:name w:val="E77A6E51B665406885B641D567EE826E"/>
  </w:style>
  <w:style w:type="paragraph" w:customStyle="1" w:styleId="99C9FEB9C5364E2E882EF9EBBAB74687">
    <w:name w:val="99C9FEB9C5364E2E882EF9EBBAB7468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215E669D5546618FD2D608FF81D24F">
    <w:name w:val="C3215E669D5546618FD2D608FF81D24F"/>
  </w:style>
  <w:style w:type="paragraph" w:customStyle="1" w:styleId="8FCB64786515462FAF72149979745275">
    <w:name w:val="8FCB64786515462FAF72149979745275"/>
  </w:style>
  <w:style w:type="paragraph" w:customStyle="1" w:styleId="D024E3C3A3D0481590D7D040C56887DC">
    <w:name w:val="D024E3C3A3D0481590D7D040C56887DC"/>
  </w:style>
  <w:style w:type="paragraph" w:customStyle="1" w:styleId="37266C41720F4743B50BDE57C7D235C1">
    <w:name w:val="37266C41720F4743B50BDE57C7D235C1"/>
  </w:style>
  <w:style w:type="paragraph" w:customStyle="1" w:styleId="B48A37E93AF3477CA44A98476BFD7AE4">
    <w:name w:val="B48A37E93AF3477CA44A98476BFD7AE4"/>
  </w:style>
  <w:style w:type="paragraph" w:customStyle="1" w:styleId="BFF3E583366F45CFB5E63BA154C19837">
    <w:name w:val="BFF3E583366F45CFB5E63BA154C19837"/>
  </w:style>
  <w:style w:type="paragraph" w:customStyle="1" w:styleId="8361357FB79A4F8A84045B534FA5FECE">
    <w:name w:val="8361357FB79A4F8A84045B534FA5FECE"/>
  </w:style>
  <w:style w:type="paragraph" w:customStyle="1" w:styleId="B380774C32834B529E6770FC2E1BDBA2">
    <w:name w:val="B380774C32834B529E6770FC2E1BDBA2"/>
  </w:style>
  <w:style w:type="paragraph" w:customStyle="1" w:styleId="Description">
    <w:name w:val="Description"/>
    <w:basedOn w:val="Normal"/>
    <w:qFormat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4E290065EB154ACE8485E1A62D2D9357">
    <w:name w:val="4E290065EB154ACE8485E1A62D2D9357"/>
  </w:style>
  <w:style w:type="paragraph" w:customStyle="1" w:styleId="36F8796BFDB4466291690D0A991581A9">
    <w:name w:val="36F8796BFDB4466291690D0A991581A9"/>
  </w:style>
  <w:style w:type="paragraph" w:customStyle="1" w:styleId="A1D2BBB89D06440A9A89E10488A9A14C">
    <w:name w:val="A1D2BBB89D06440A9A89E10488A9A14C"/>
  </w:style>
  <w:style w:type="paragraph" w:customStyle="1" w:styleId="E8F6734F3EC84B2688DC79FB3A9077A8">
    <w:name w:val="E8F6734F3EC84B2688DC79FB3A9077A8"/>
  </w:style>
  <w:style w:type="paragraph" w:customStyle="1" w:styleId="D7FD958D99C9413781A8FBB919116E88">
    <w:name w:val="D7FD958D99C9413781A8FBB919116E88"/>
  </w:style>
  <w:style w:type="paragraph" w:customStyle="1" w:styleId="B124BB238A174FD9BA1191A3B2033C64">
    <w:name w:val="B124BB238A174FD9BA1191A3B2033C64"/>
  </w:style>
  <w:style w:type="paragraph" w:customStyle="1" w:styleId="AEA97AC8CB2B4CE090695901DB732BA3">
    <w:name w:val="AEA97AC8CB2B4CE090695901DB732BA3"/>
  </w:style>
  <w:style w:type="paragraph" w:customStyle="1" w:styleId="373744136B5E436B8B2B00E5B7B13890">
    <w:name w:val="373744136B5E436B8B2B00E5B7B13890"/>
  </w:style>
  <w:style w:type="paragraph" w:customStyle="1" w:styleId="22801A0999DE4437935FAF82A9F2C7B5">
    <w:name w:val="22801A0999DE4437935FAF82A9F2C7B5"/>
  </w:style>
  <w:style w:type="paragraph" w:customStyle="1" w:styleId="667641CEEBFB4DECA04120423C19745E">
    <w:name w:val="667641CEEBFB4DECA04120423C19745E"/>
  </w:style>
  <w:style w:type="paragraph" w:customStyle="1" w:styleId="999914B87F214252AE5B4B9D57BB6765">
    <w:name w:val="999914B87F214252AE5B4B9D57BB6765"/>
  </w:style>
  <w:style w:type="paragraph" w:customStyle="1" w:styleId="D6AF529D0E2140FBA15E2B7C3CAF87F7">
    <w:name w:val="D6AF529D0E2140FBA15E2B7C3CAF87F7"/>
  </w:style>
  <w:style w:type="paragraph" w:customStyle="1" w:styleId="D6269B9C373449B9AFD451164217B242">
    <w:name w:val="D6269B9C373449B9AFD451164217B242"/>
  </w:style>
  <w:style w:type="paragraph" w:customStyle="1" w:styleId="B329018D75944EDA8FB448C1BB215951">
    <w:name w:val="B329018D75944EDA8FB448C1BB215951"/>
  </w:style>
  <w:style w:type="paragraph" w:customStyle="1" w:styleId="D823CEB95E9C44218F16B8422465517B">
    <w:name w:val="D823CEB95E9C44218F16B8422465517B"/>
  </w:style>
  <w:style w:type="paragraph" w:customStyle="1" w:styleId="9213E7B69F7F499F8CDE17B31845DA1D">
    <w:name w:val="9213E7B69F7F499F8CDE17B31845DA1D"/>
  </w:style>
  <w:style w:type="paragraph" w:customStyle="1" w:styleId="E5E02311FC5F4FF287B2CC8816DAF8AE">
    <w:name w:val="E5E02311FC5F4FF287B2CC8816DAF8AE"/>
  </w:style>
  <w:style w:type="paragraph" w:customStyle="1" w:styleId="6089AA6BC1BE4C5A8BF311996FEB0624">
    <w:name w:val="6089AA6BC1BE4C5A8BF311996FEB06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A4E288-4CF4-4022-897A-91BC5EB1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136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creator>joshua e. suarez</dc:creator>
  <cp:lastModifiedBy>Joshua Suarez</cp:lastModifiedBy>
  <cp:revision>5</cp:revision>
  <cp:lastPrinted>2015-04-21T14:15:00Z</cp:lastPrinted>
  <dcterms:created xsi:type="dcterms:W3CDTF">2015-04-27T04:40:00Z</dcterms:created>
  <dcterms:modified xsi:type="dcterms:W3CDTF">2015-05-06T02:33:00Z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