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971E9D" w:rsidRPr="0021599F" w14:paraId="7E2557C0" w14:textId="77777777" w:rsidTr="00017A36">
        <w:trPr>
          <w:trHeight w:hRule="exact" w:val="288"/>
        </w:trPr>
        <w:tc>
          <w:tcPr>
            <w:tcW w:w="9090" w:type="dxa"/>
          </w:tcPr>
          <w:p w14:paraId="470DF964" w14:textId="08FBFF95" w:rsidR="00971E9D" w:rsidRPr="00A43F4E" w:rsidRDefault="00C6361A" w:rsidP="00F70161">
            <w:pPr>
              <w:pStyle w:val="StyleContactInfo"/>
            </w:pPr>
            <w:r>
              <w:t xml:space="preserve">6819 Main Street, Miami Lakes FL, 33014 </w:t>
            </w:r>
            <w:r w:rsidR="00430460">
              <w:sym w:font="Symbol" w:char="F0B7"/>
            </w:r>
            <w:r>
              <w:t xml:space="preserve"> </w:t>
            </w:r>
            <w:r w:rsidR="00F70161">
              <w:t>(305) 308-6039</w:t>
            </w:r>
            <w:r>
              <w:t xml:space="preserve"> </w:t>
            </w:r>
            <w:r w:rsidR="00430460">
              <w:sym w:font="Symbol" w:char="F0B7"/>
            </w:r>
            <w:r>
              <w:t xml:space="preserve"> </w:t>
            </w:r>
            <w:r w:rsidR="00F70161">
              <w:t>danny.gonzalez.0861@gmail.com</w:t>
            </w:r>
          </w:p>
        </w:tc>
      </w:tr>
      <w:tr w:rsidR="00971E9D" w:rsidRPr="00DC1DF3" w14:paraId="33E5CE6B" w14:textId="77777777" w:rsidTr="00017A36">
        <w:trPr>
          <w:trHeight w:hRule="exact" w:val="720"/>
        </w:trPr>
        <w:tc>
          <w:tcPr>
            <w:tcW w:w="9090" w:type="dxa"/>
          </w:tcPr>
          <w:p w14:paraId="79A46C90" w14:textId="77777777" w:rsidR="00971E9D" w:rsidRPr="001E6339" w:rsidRDefault="00F70161" w:rsidP="001E6339">
            <w:pPr>
              <w:pStyle w:val="YourName"/>
            </w:pPr>
            <w:r>
              <w:t>Daniel Jose Gonzalez</w:t>
            </w:r>
          </w:p>
        </w:tc>
      </w:tr>
      <w:tr w:rsidR="00F561DD" w14:paraId="57020372" w14:textId="77777777" w:rsidTr="00017A36">
        <w:tc>
          <w:tcPr>
            <w:tcW w:w="9090" w:type="dxa"/>
            <w:tcBorders>
              <w:bottom w:val="single" w:sz="12" w:space="0" w:color="auto"/>
            </w:tcBorders>
          </w:tcPr>
          <w:p w14:paraId="122CAD53" w14:textId="77777777"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14:paraId="720D6855" w14:textId="77777777" w:rsidTr="00017A36">
        <w:tc>
          <w:tcPr>
            <w:tcW w:w="9090" w:type="dxa"/>
            <w:tcBorders>
              <w:top w:val="single" w:sz="12" w:space="0" w:color="auto"/>
            </w:tcBorders>
          </w:tcPr>
          <w:p w14:paraId="034B1265" w14:textId="77777777" w:rsidR="00F561DD" w:rsidRPr="0070617C" w:rsidRDefault="00073077" w:rsidP="00730315">
            <w:pPr>
              <w:pStyle w:val="BodyText1"/>
            </w:pPr>
            <w:r>
              <w:t>To obtain a position</w:t>
            </w:r>
            <w:r w:rsidR="00C17A63">
              <w:t xml:space="preserve"> with an organization that will allow me to use my past work experience while providing new opportunities to grow as a professional.</w:t>
            </w:r>
            <w:r>
              <w:t xml:space="preserve"> </w:t>
            </w:r>
          </w:p>
        </w:tc>
      </w:tr>
      <w:tr w:rsidR="00F561DD" w14:paraId="4D64FAB8" w14:textId="77777777" w:rsidTr="00017A36">
        <w:tc>
          <w:tcPr>
            <w:tcW w:w="9090" w:type="dxa"/>
            <w:tcBorders>
              <w:bottom w:val="single" w:sz="4" w:space="0" w:color="auto"/>
            </w:tcBorders>
          </w:tcPr>
          <w:p w14:paraId="07687534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FC12C7" w14:paraId="42537390" w14:textId="77777777" w:rsidTr="00017A36">
        <w:trPr>
          <w:trHeight w:val="3830"/>
        </w:trPr>
        <w:tc>
          <w:tcPr>
            <w:tcW w:w="9090" w:type="dxa"/>
            <w:tcBorders>
              <w:top w:val="single" w:sz="12" w:space="0" w:color="auto"/>
            </w:tcBorders>
          </w:tcPr>
          <w:p w14:paraId="7C86605B" w14:textId="520C30A5" w:rsidR="008D0A10" w:rsidRPr="0070617C" w:rsidRDefault="008D0A10" w:rsidP="008D0A10">
            <w:pPr>
              <w:pStyle w:val="BodyText1"/>
              <w:tabs>
                <w:tab w:val="left" w:pos="2520"/>
              </w:tabs>
            </w:pPr>
            <w:r>
              <w:t>2014</w:t>
            </w:r>
            <w:r>
              <w:t xml:space="preserve">-Present                           </w:t>
            </w:r>
            <w:r>
              <w:t xml:space="preserve">              CompuTrek</w:t>
            </w:r>
            <w:bookmarkStart w:id="0" w:name="_GoBack"/>
            <w:bookmarkEnd w:id="0"/>
            <w:r>
              <w:t xml:space="preserve"> LLC</w:t>
            </w:r>
            <w:r>
              <w:t xml:space="preserve">                                         </w:t>
            </w:r>
            <w:r>
              <w:t xml:space="preserve">          </w:t>
            </w:r>
            <w:r>
              <w:t>Miami, FL</w:t>
            </w:r>
          </w:p>
          <w:p w14:paraId="4A2B7F5D" w14:textId="4C14A02F" w:rsidR="008D0A10" w:rsidRDefault="008D0A10" w:rsidP="008D0A10">
            <w:pPr>
              <w:pStyle w:val="Heading2"/>
            </w:pPr>
            <w:r>
              <w:t>Field PC Technician</w:t>
            </w:r>
            <w:r>
              <w:t xml:space="preserve"> </w:t>
            </w:r>
          </w:p>
          <w:p w14:paraId="6B99E4D1" w14:textId="49F54408" w:rsidR="008D0A10" w:rsidRPr="008D0A10" w:rsidRDefault="008D0A10" w:rsidP="008D0A10">
            <w:pPr>
              <w:pStyle w:val="BulletedList"/>
            </w:pPr>
            <w:r>
              <w:t>Diagnose computer/network problems for Customers.</w:t>
            </w:r>
          </w:p>
          <w:p w14:paraId="3C372F4F" w14:textId="731B6059" w:rsidR="008D0A10" w:rsidRDefault="008D0A10" w:rsidP="008D0A10">
            <w:pPr>
              <w:pStyle w:val="BulletedList"/>
            </w:pPr>
            <w:r>
              <w:t>Use diagnosis to execute and quote a repair plan.</w:t>
            </w:r>
          </w:p>
          <w:p w14:paraId="613FB8CD" w14:textId="180BC5C1" w:rsidR="008D0A10" w:rsidRDefault="008D0A10" w:rsidP="008D0A10">
            <w:pPr>
              <w:pStyle w:val="BulletedList"/>
            </w:pPr>
            <w:r>
              <w:t>Install computers with peripherals at workstations in Customer locations.</w:t>
            </w:r>
          </w:p>
          <w:p w14:paraId="4728EA92" w14:textId="45C33C8B" w:rsidR="008D0A10" w:rsidRDefault="008D0A10" w:rsidP="008D0A10">
            <w:pPr>
              <w:pStyle w:val="BulletedList"/>
            </w:pPr>
            <w:r>
              <w:t>Recommend devices to new customers that would fit their work needs and quote costs.</w:t>
            </w:r>
          </w:p>
          <w:p w14:paraId="6DF67E61" w14:textId="22C79D77" w:rsidR="008D0A10" w:rsidRPr="008D0A10" w:rsidRDefault="008D0A10" w:rsidP="008D0A10">
            <w:pPr>
              <w:pStyle w:val="BulletedList"/>
            </w:pPr>
            <w:r>
              <w:t>Help customers with software/virus/malware issues.</w:t>
            </w:r>
          </w:p>
          <w:p w14:paraId="181C434C" w14:textId="1AF2F18A" w:rsidR="008D0A10" w:rsidRDefault="008D0A10" w:rsidP="008D0A10">
            <w:pPr>
              <w:ind w:left="-108" w:right="-108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Pr="00017A36">
              <w:rPr>
                <w:u w:val="single"/>
              </w:rPr>
              <w:t>_______________________________________________________________________________________</w:t>
            </w:r>
            <w:r>
              <w:rPr>
                <w:u w:val="single"/>
              </w:rPr>
              <w:t>___</w:t>
            </w:r>
          </w:p>
          <w:p w14:paraId="3961B671" w14:textId="28C0B1E5" w:rsidR="00FC12C7" w:rsidRPr="0070617C" w:rsidRDefault="008D0A10" w:rsidP="00FC12C7">
            <w:pPr>
              <w:pStyle w:val="BodyText1"/>
              <w:tabs>
                <w:tab w:val="left" w:pos="2520"/>
              </w:tabs>
            </w:pPr>
            <w:r>
              <w:t>2009-2014</w:t>
            </w:r>
            <w:r w:rsidR="00FC12C7">
              <w:t xml:space="preserve">                                    GEICO Insurance Company                                         Miami, FL</w:t>
            </w:r>
          </w:p>
          <w:p w14:paraId="59DFA2BA" w14:textId="77777777" w:rsidR="00FC12C7" w:rsidRDefault="00FC12C7" w:rsidP="004E1E0C">
            <w:pPr>
              <w:pStyle w:val="Heading2"/>
            </w:pPr>
            <w:r>
              <w:t xml:space="preserve">Office Coordinator </w:t>
            </w:r>
          </w:p>
          <w:p w14:paraId="737296C7" w14:textId="77777777" w:rsidR="00FC12C7" w:rsidRDefault="00FC12C7" w:rsidP="004E1E0C">
            <w:pPr>
              <w:pStyle w:val="BulletedList"/>
            </w:pPr>
            <w:r>
              <w:t>Insurance Sales Agent, New business Auto, Motorcycle, Boat, and RV sales.</w:t>
            </w:r>
          </w:p>
          <w:p w14:paraId="0E0F4F00" w14:textId="77777777" w:rsidR="00FC12C7" w:rsidRPr="00D62111" w:rsidRDefault="00FC12C7" w:rsidP="004E1E0C">
            <w:pPr>
              <w:pStyle w:val="BulletedList"/>
            </w:pPr>
            <w:r>
              <w:t>Working on new business prospects using spreadsheet leads for sales and referrals.</w:t>
            </w:r>
          </w:p>
          <w:p w14:paraId="7C566C77" w14:textId="77777777" w:rsidR="00FC12C7" w:rsidRDefault="00FC12C7" w:rsidP="004E1E0C">
            <w:pPr>
              <w:pStyle w:val="BulletedList"/>
            </w:pPr>
            <w:r>
              <w:t>Inter-office technical support for programs and computers using Microsoft Office 2010, Windows XP, Microsoft Outlook and other proprietary software.</w:t>
            </w:r>
          </w:p>
          <w:p w14:paraId="1A8C1DA6" w14:textId="77777777" w:rsidR="00FC12C7" w:rsidRDefault="00FC12C7" w:rsidP="00646A18">
            <w:pPr>
              <w:pStyle w:val="BulletedList"/>
            </w:pPr>
            <w:r>
              <w:t>Assisting agents with underwriting questions.</w:t>
            </w:r>
          </w:p>
          <w:p w14:paraId="0C5A2C12" w14:textId="77777777" w:rsidR="00FC12C7" w:rsidRPr="00600F92" w:rsidRDefault="00FC12C7" w:rsidP="00600F92">
            <w:pPr>
              <w:pStyle w:val="BulletedList"/>
            </w:pPr>
            <w:r>
              <w:t>Handling upset customers and solving their problems.</w:t>
            </w:r>
          </w:p>
          <w:p w14:paraId="7A595BF1" w14:textId="77777777" w:rsidR="00FC12C7" w:rsidRDefault="00FC12C7" w:rsidP="00600F92">
            <w:pPr>
              <w:pStyle w:val="BulletedList"/>
            </w:pPr>
            <w:r>
              <w:t>Managing office calendar for requested days off and work hours scheduling.</w:t>
            </w:r>
          </w:p>
          <w:p w14:paraId="51292F9A" w14:textId="77777777" w:rsidR="00FC12C7" w:rsidRDefault="00FC12C7" w:rsidP="00600F92">
            <w:pPr>
              <w:pStyle w:val="BulletedList"/>
            </w:pPr>
            <w:r>
              <w:t>Maintain a personal/office sales log with daily and monthly sales values.</w:t>
            </w:r>
          </w:p>
          <w:p w14:paraId="2629E405" w14:textId="77777777" w:rsidR="00BA2A78" w:rsidRDefault="00BA2A78" w:rsidP="00BA2A78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Insurance Agent</w:t>
            </w:r>
          </w:p>
          <w:p w14:paraId="301D6B42" w14:textId="7EE3BB28" w:rsidR="00BA2A78" w:rsidRDefault="00BA2A78" w:rsidP="00BA2A78">
            <w:pPr>
              <w:pStyle w:val="BulletedList"/>
            </w:pPr>
            <w:r>
              <w:t>I</w:t>
            </w:r>
            <w:r w:rsidR="003E6B2A">
              <w:t>nteract directly with customers.</w:t>
            </w:r>
          </w:p>
          <w:p w14:paraId="016BD0A7" w14:textId="6960F5BB" w:rsidR="00BA2A78" w:rsidRDefault="00BA2A78" w:rsidP="00BA2A78">
            <w:pPr>
              <w:pStyle w:val="BulletedList"/>
            </w:pPr>
            <w:r>
              <w:t>Recommend additional products to better fit the customer’s needs.</w:t>
            </w:r>
          </w:p>
          <w:p w14:paraId="47BFFF45" w14:textId="2D39A722" w:rsidR="00BA2A78" w:rsidRDefault="00BA2A78" w:rsidP="00BA2A78">
            <w:pPr>
              <w:pStyle w:val="BulletedList"/>
            </w:pPr>
            <w:r>
              <w:t>Call back leads to increase sales opportunities and location awareness.</w:t>
            </w:r>
          </w:p>
          <w:p w14:paraId="2F84F4C4" w14:textId="169FDCFE" w:rsidR="006C71F9" w:rsidRPr="006C71F9" w:rsidRDefault="006C71F9" w:rsidP="006C71F9">
            <w:pPr>
              <w:pStyle w:val="BulletedList"/>
            </w:pPr>
            <w:r>
              <w:t>Manage personal daily/monthly sales spreadsheet.</w:t>
            </w:r>
          </w:p>
          <w:p w14:paraId="22224D73" w14:textId="14B293AF" w:rsidR="00FC12C7" w:rsidRPr="00FC12C7" w:rsidRDefault="00017A36" w:rsidP="00017A36">
            <w:pPr>
              <w:ind w:left="-108" w:right="-108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Pr="00017A36">
              <w:rPr>
                <w:u w:val="single"/>
              </w:rPr>
              <w:t>_______________________________________________________________________________________</w:t>
            </w:r>
            <w:r>
              <w:rPr>
                <w:u w:val="single"/>
              </w:rPr>
              <w:t>___</w:t>
            </w:r>
          </w:p>
          <w:p w14:paraId="3413F4F2" w14:textId="77777777" w:rsidR="00FC12C7" w:rsidRPr="0070617C" w:rsidRDefault="00FC12C7" w:rsidP="00515574">
            <w:pPr>
              <w:pStyle w:val="BodyText1"/>
              <w:tabs>
                <w:tab w:val="left" w:pos="2520"/>
              </w:tabs>
              <w:jc w:val="center"/>
            </w:pPr>
            <w:r>
              <w:t>2006 – 2009                                                  Circuit City                                                     Hialeah, FL</w:t>
            </w:r>
          </w:p>
          <w:p w14:paraId="7CA8C51F" w14:textId="77777777" w:rsidR="00FC12C7" w:rsidRPr="00C618A4" w:rsidRDefault="00FC12C7" w:rsidP="00370756">
            <w:pPr>
              <w:pStyle w:val="Heading2"/>
              <w:spacing w:before="40" w:after="40"/>
            </w:pPr>
            <w:r>
              <w:t>Computer Service Lead Technician</w:t>
            </w:r>
          </w:p>
          <w:p w14:paraId="719F34F6" w14:textId="77777777" w:rsidR="00FC12C7" w:rsidRDefault="00FC12C7" w:rsidP="00370756">
            <w:pPr>
              <w:pStyle w:val="BulletedList"/>
              <w:numPr>
                <w:ilvl w:val="0"/>
                <w:numId w:val="8"/>
              </w:numPr>
              <w:spacing w:before="40" w:after="40"/>
            </w:pPr>
            <w:r>
              <w:t>Supplied Diagnostic/Repair services to consumer computers.</w:t>
            </w:r>
          </w:p>
          <w:p w14:paraId="03BFC791" w14:textId="77777777" w:rsidR="00FC12C7" w:rsidRPr="00C618A4" w:rsidRDefault="00FC12C7" w:rsidP="00370756">
            <w:pPr>
              <w:pStyle w:val="BulletedList"/>
              <w:numPr>
                <w:ilvl w:val="0"/>
                <w:numId w:val="8"/>
              </w:numPr>
              <w:spacing w:before="40" w:after="40"/>
            </w:pPr>
            <w:r>
              <w:t>Catalog customer repair statuses.</w:t>
            </w:r>
          </w:p>
          <w:p w14:paraId="6F57C570" w14:textId="77777777" w:rsidR="00FC12C7" w:rsidRDefault="00FC12C7" w:rsidP="00AC2F3A">
            <w:pPr>
              <w:pStyle w:val="BulletedList"/>
              <w:numPr>
                <w:ilvl w:val="0"/>
                <w:numId w:val="8"/>
              </w:numPr>
            </w:pPr>
            <w:r>
              <w:t>Instruct customers with the proper use of their product.</w:t>
            </w:r>
          </w:p>
          <w:p w14:paraId="153E49A2" w14:textId="77777777" w:rsidR="00FC12C7" w:rsidRDefault="00FC12C7" w:rsidP="00787853">
            <w:pPr>
              <w:pStyle w:val="Heading2"/>
              <w:spacing w:before="40" w:after="40"/>
            </w:pPr>
            <w:r>
              <w:t>Mobile Electronics Installation Supervisor</w:t>
            </w:r>
          </w:p>
          <w:p w14:paraId="119B8DB7" w14:textId="77777777" w:rsidR="00FC12C7" w:rsidRDefault="00FC12C7" w:rsidP="00787853">
            <w:pPr>
              <w:pStyle w:val="BodyText"/>
              <w:numPr>
                <w:ilvl w:val="0"/>
                <w:numId w:val="9"/>
              </w:numPr>
              <w:spacing w:before="40" w:after="40"/>
              <w:jc w:val="left"/>
            </w:pPr>
            <w:r>
              <w:t>Manage a team of two installers.</w:t>
            </w:r>
          </w:p>
          <w:p w14:paraId="1798725C" w14:textId="77777777" w:rsidR="00FC12C7" w:rsidRDefault="00FC12C7" w:rsidP="00787853">
            <w:pPr>
              <w:pStyle w:val="BodyText"/>
              <w:numPr>
                <w:ilvl w:val="0"/>
                <w:numId w:val="9"/>
              </w:numPr>
              <w:spacing w:before="40" w:after="40"/>
              <w:jc w:val="left"/>
            </w:pPr>
            <w:r>
              <w:t>Install mobile audio/video products into cars, boats and RV’s.</w:t>
            </w:r>
          </w:p>
          <w:p w14:paraId="4E67F4D5" w14:textId="77777777" w:rsidR="00FC12C7" w:rsidRDefault="00FC12C7" w:rsidP="00AC2F3A">
            <w:pPr>
              <w:pStyle w:val="BodyText"/>
              <w:numPr>
                <w:ilvl w:val="0"/>
                <w:numId w:val="9"/>
              </w:numPr>
              <w:spacing w:before="40" w:after="40"/>
              <w:jc w:val="left"/>
            </w:pPr>
            <w:r>
              <w:t xml:space="preserve">Manage the shop’s appointment book. </w:t>
            </w:r>
          </w:p>
          <w:p w14:paraId="05287F2D" w14:textId="77777777" w:rsidR="00FC12C7" w:rsidRDefault="00FC12C7" w:rsidP="00370756">
            <w:pPr>
              <w:pStyle w:val="BodyText"/>
              <w:spacing w:before="40" w:after="40"/>
              <w:jc w:val="left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Floor Salesman</w:t>
            </w:r>
          </w:p>
          <w:p w14:paraId="7DA3951F" w14:textId="77777777" w:rsidR="00FC12C7" w:rsidRPr="00505EC7" w:rsidRDefault="00FC12C7" w:rsidP="00370756">
            <w:pPr>
              <w:pStyle w:val="BodyText"/>
              <w:numPr>
                <w:ilvl w:val="0"/>
                <w:numId w:val="10"/>
              </w:numPr>
              <w:spacing w:before="40" w:after="40"/>
              <w:jc w:val="left"/>
              <w:rPr>
                <w:rFonts w:ascii="Tahoma" w:hAnsi="Tahoma"/>
                <w:b/>
              </w:rPr>
            </w:pPr>
            <w:r>
              <w:t>Interact directly with customers to evaluate their needs.</w:t>
            </w:r>
          </w:p>
          <w:p w14:paraId="56A63BDD" w14:textId="783E885C" w:rsidR="00FC12C7" w:rsidRPr="00FC12C7" w:rsidRDefault="00FC12C7" w:rsidP="00FC12C7">
            <w:pPr>
              <w:pStyle w:val="BodyText"/>
              <w:numPr>
                <w:ilvl w:val="0"/>
                <w:numId w:val="10"/>
              </w:numPr>
              <w:spacing w:before="40" w:after="40"/>
              <w:jc w:val="left"/>
              <w:rPr>
                <w:rFonts w:ascii="Tahoma" w:hAnsi="Tahoma"/>
                <w:b/>
              </w:rPr>
            </w:pPr>
            <w:r>
              <w:t>Assist with technical questions</w:t>
            </w:r>
          </w:p>
        </w:tc>
      </w:tr>
      <w:tr w:rsidR="00FC12C7" w14:paraId="023446E8" w14:textId="77777777" w:rsidTr="00017A36">
        <w:trPr>
          <w:trHeight w:val="3830"/>
        </w:trPr>
        <w:tc>
          <w:tcPr>
            <w:tcW w:w="9090" w:type="dxa"/>
            <w:tcBorders>
              <w:top w:val="single" w:sz="12" w:space="0" w:color="auto"/>
            </w:tcBorders>
          </w:tcPr>
          <w:p w14:paraId="17CD825E" w14:textId="77777777" w:rsidR="00BA2A78" w:rsidRDefault="00BA2A78" w:rsidP="00017A36">
            <w:pPr>
              <w:pStyle w:val="BodyText1"/>
              <w:tabs>
                <w:tab w:val="left" w:pos="2520"/>
              </w:tabs>
              <w:spacing w:before="40" w:line="240" w:lineRule="auto"/>
              <w:rPr>
                <w:rFonts w:ascii="Tahoma" w:hAnsi="Tahoma"/>
                <w:b/>
                <w:sz w:val="20"/>
              </w:rPr>
            </w:pPr>
          </w:p>
          <w:p w14:paraId="73B5F215" w14:textId="045E427B" w:rsidR="00017A36" w:rsidRDefault="00017A36" w:rsidP="00017A36">
            <w:pPr>
              <w:pStyle w:val="BodyText1"/>
              <w:tabs>
                <w:tab w:val="left" w:pos="2520"/>
              </w:tabs>
              <w:spacing w:before="40" w:line="24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Bilingual</w:t>
            </w:r>
          </w:p>
          <w:p w14:paraId="2895B114" w14:textId="715F2B6A" w:rsidR="00017A36" w:rsidRDefault="00017A36" w:rsidP="00017A36">
            <w:pPr>
              <w:pStyle w:val="BulletedList"/>
              <w:spacing w:before="40" w:after="40"/>
            </w:pPr>
            <w:r>
              <w:t>Fluent in both English and Spanish.</w:t>
            </w:r>
          </w:p>
          <w:p w14:paraId="63A4AB92" w14:textId="77777777" w:rsidR="00017A36" w:rsidRDefault="00017A36" w:rsidP="00017A36">
            <w:pPr>
              <w:spacing w:before="40" w:after="40"/>
              <w:rPr>
                <w:rFonts w:ascii="Tahoma" w:hAnsi="Tahoma"/>
                <w:b/>
                <w:spacing w:val="-5"/>
              </w:rPr>
            </w:pPr>
            <w:r>
              <w:rPr>
                <w:rFonts w:ascii="Tahoma" w:hAnsi="Tahoma"/>
                <w:b/>
                <w:spacing w:val="-5"/>
              </w:rPr>
              <w:t>Microsoft Office Trained</w:t>
            </w:r>
          </w:p>
          <w:p w14:paraId="3F56EA10" w14:textId="425E73FA" w:rsidR="00017A36" w:rsidRPr="00017A36" w:rsidRDefault="00017A36" w:rsidP="00017A36">
            <w:pPr>
              <w:pStyle w:val="BulletedList"/>
              <w:spacing w:before="40" w:after="40"/>
            </w:pPr>
            <w:r>
              <w:t>Extensive use of key Microsoft Office programs such as Word, Outlook, Excel and PowerPoint.</w:t>
            </w:r>
          </w:p>
          <w:p w14:paraId="6B965B2A" w14:textId="41C10B3C" w:rsidR="00017A36" w:rsidRPr="00EC35F9" w:rsidRDefault="00017A36" w:rsidP="00EC35F9">
            <w:pPr>
              <w:ind w:left="-108" w:right="-108"/>
              <w:rPr>
                <w:u w:val="single"/>
              </w:rPr>
            </w:pPr>
            <w:r w:rsidRPr="00EC35F9">
              <w:rPr>
                <w:u w:val="single"/>
              </w:rPr>
              <w:t>________________________________________________________________________________________</w:t>
            </w:r>
            <w:r w:rsidR="00EC35F9">
              <w:rPr>
                <w:u w:val="single"/>
              </w:rPr>
              <w:t>__</w:t>
            </w:r>
          </w:p>
        </w:tc>
      </w:tr>
      <w:tr w:rsidR="00BA2A78" w14:paraId="0329F4E0" w14:textId="77777777" w:rsidTr="00BA2A78">
        <w:trPr>
          <w:trHeight w:val="2760"/>
        </w:trPr>
        <w:tc>
          <w:tcPr>
            <w:tcW w:w="9090" w:type="dxa"/>
          </w:tcPr>
          <w:p w14:paraId="29F62A7F" w14:textId="77777777" w:rsidR="00BA2A78" w:rsidRPr="0070617C" w:rsidRDefault="00BA2A78" w:rsidP="00F561DD">
            <w:pPr>
              <w:pStyle w:val="Heading1"/>
            </w:pPr>
            <w:r w:rsidRPr="003126B2">
              <w:t>Education</w:t>
            </w:r>
          </w:p>
          <w:p w14:paraId="63C90328" w14:textId="77777777" w:rsidR="00BA2A78" w:rsidRDefault="00BA2A78" w:rsidP="00440811">
            <w:pPr>
              <w:pStyle w:val="BodyText1"/>
              <w:spacing w:before="40" w:line="240" w:lineRule="auto"/>
            </w:pPr>
            <w:r>
              <w:t>2012 – Present                                        Miami-Dade College                                              Miami, FL</w:t>
            </w:r>
          </w:p>
          <w:p w14:paraId="318AF823" w14:textId="77777777" w:rsidR="00BA2A78" w:rsidRPr="00440811" w:rsidRDefault="00BA2A78" w:rsidP="00440811">
            <w:pPr>
              <w:pStyle w:val="BodyText1"/>
              <w:spacing w:before="40" w:line="240" w:lineRule="auto"/>
            </w:pPr>
            <w:r>
              <w:rPr>
                <w:rFonts w:ascii="Tahoma" w:hAnsi="Tahoma"/>
                <w:b/>
                <w:szCs w:val="22"/>
              </w:rPr>
              <w:t>Associate in Arts</w:t>
            </w:r>
          </w:p>
          <w:p w14:paraId="3B5E320E" w14:textId="77777777" w:rsidR="00BA2A78" w:rsidRDefault="00BA2A78" w:rsidP="004408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Pursuing Computer Engineering Degree.</w:t>
            </w:r>
          </w:p>
          <w:p w14:paraId="27B306AC" w14:textId="77777777" w:rsidR="00BA2A78" w:rsidRDefault="00BA2A78" w:rsidP="00440811"/>
          <w:p w14:paraId="1A13C82F" w14:textId="77777777" w:rsidR="00BA2A78" w:rsidRDefault="00BA2A78" w:rsidP="00440811">
            <w:pPr>
              <w:tabs>
                <w:tab w:val="center" w:pos="4437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2009</w:t>
            </w:r>
            <w:r>
              <w:rPr>
                <w:rFonts w:cs="Tahoma"/>
                <w:sz w:val="22"/>
                <w:szCs w:val="22"/>
              </w:rPr>
              <w:tab/>
              <w:t>University of Central Florida</w:t>
            </w:r>
            <w:r>
              <w:rPr>
                <w:rFonts w:cs="Tahoma"/>
                <w:sz w:val="22"/>
                <w:szCs w:val="22"/>
              </w:rPr>
              <w:tab/>
            </w:r>
            <w:r>
              <w:rPr>
                <w:rFonts w:cs="Tahoma"/>
                <w:sz w:val="22"/>
                <w:szCs w:val="22"/>
              </w:rPr>
              <w:tab/>
            </w:r>
            <w:r>
              <w:rPr>
                <w:rFonts w:cs="Tahoma"/>
                <w:sz w:val="22"/>
                <w:szCs w:val="22"/>
              </w:rPr>
              <w:tab/>
              <w:t xml:space="preserve">          Orlando, FL</w:t>
            </w:r>
          </w:p>
          <w:p w14:paraId="03F3626F" w14:textId="77777777" w:rsidR="00BA2A78" w:rsidRPr="00073077" w:rsidRDefault="00BA2A78" w:rsidP="00440811">
            <w:pPr>
              <w:tabs>
                <w:tab w:val="center" w:pos="4437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Registered Customer Service Representative</w:t>
            </w:r>
          </w:p>
          <w:p w14:paraId="2B13E802" w14:textId="77777777" w:rsidR="00BA2A78" w:rsidRPr="00073077" w:rsidRDefault="00BA2A78" w:rsidP="00440811">
            <w:pPr>
              <w:pStyle w:val="ListParagraph"/>
              <w:numPr>
                <w:ilvl w:val="0"/>
                <w:numId w:val="4"/>
              </w:numPr>
              <w:tabs>
                <w:tab w:val="center" w:pos="4437"/>
                <w:tab w:val="right" w:pos="8874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sz w:val="22"/>
                <w:szCs w:val="22"/>
              </w:rPr>
              <w:t>Florida CSR Insurance License.</w:t>
            </w:r>
          </w:p>
          <w:p w14:paraId="35B86A98" w14:textId="77777777" w:rsidR="00BA2A78" w:rsidRDefault="00BA2A78" w:rsidP="00440811">
            <w:pPr>
              <w:tabs>
                <w:tab w:val="center" w:pos="4437"/>
                <w:tab w:val="right" w:pos="8874"/>
              </w:tabs>
              <w:rPr>
                <w:rFonts w:cs="Tahoma"/>
                <w:sz w:val="22"/>
                <w:szCs w:val="22"/>
              </w:rPr>
            </w:pPr>
          </w:p>
          <w:p w14:paraId="7EDE2933" w14:textId="77777777" w:rsidR="00BA2A78" w:rsidRDefault="00BA2A78" w:rsidP="00440811">
            <w:pPr>
              <w:tabs>
                <w:tab w:val="center" w:pos="4437"/>
                <w:tab w:val="right" w:pos="8874"/>
              </w:tabs>
              <w:rPr>
                <w:sz w:val="22"/>
                <w:szCs w:val="22"/>
              </w:rPr>
            </w:pPr>
            <w:r w:rsidRPr="0012453B">
              <w:rPr>
                <w:sz w:val="22"/>
                <w:szCs w:val="22"/>
              </w:rPr>
              <w:t>2008</w:t>
            </w:r>
            <w:r w:rsidRPr="0012453B">
              <w:rPr>
                <w:sz w:val="22"/>
                <w:szCs w:val="22"/>
              </w:rPr>
              <w:tab/>
              <w:t>The Academy</w:t>
            </w:r>
            <w:r w:rsidRPr="0012453B">
              <w:rPr>
                <w:sz w:val="22"/>
                <w:szCs w:val="22"/>
              </w:rPr>
              <w:tab/>
              <w:t>Coral Gables, FL</w:t>
            </w:r>
          </w:p>
          <w:p w14:paraId="2BDF7D85" w14:textId="77777777" w:rsidR="00BA2A78" w:rsidRDefault="00BA2A78" w:rsidP="00440811">
            <w:pPr>
              <w:tabs>
                <w:tab w:val="center" w:pos="4437"/>
                <w:tab w:val="right" w:pos="8874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12453B">
              <w:rPr>
                <w:rFonts w:ascii="Tahoma" w:hAnsi="Tahoma" w:cs="Tahoma"/>
                <w:b/>
                <w:sz w:val="22"/>
                <w:szCs w:val="22"/>
              </w:rPr>
              <w:t>A+ Certification</w:t>
            </w:r>
          </w:p>
          <w:p w14:paraId="37DF11B0" w14:textId="77777777" w:rsidR="00BA2A78" w:rsidRPr="00073077" w:rsidRDefault="00BA2A78" w:rsidP="00440811">
            <w:pPr>
              <w:pStyle w:val="ListParagraph"/>
              <w:numPr>
                <w:ilvl w:val="0"/>
                <w:numId w:val="4"/>
              </w:numPr>
              <w:tabs>
                <w:tab w:val="center" w:pos="4437"/>
                <w:tab w:val="right" w:pos="8874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Comp TIA</w:t>
            </w:r>
            <w:r>
              <w:rPr>
                <w:sz w:val="22"/>
                <w:szCs w:val="22"/>
                <w:vertAlign w:val="superscript"/>
              </w:rPr>
              <w:t>®</w:t>
            </w:r>
            <w:r>
              <w:rPr>
                <w:sz w:val="22"/>
                <w:szCs w:val="22"/>
              </w:rPr>
              <w:t xml:space="preserve"> A+ Certified.</w:t>
            </w:r>
          </w:p>
          <w:p w14:paraId="03B65386" w14:textId="77777777" w:rsidR="00BA2A78" w:rsidRPr="00073077" w:rsidRDefault="00BA2A78" w:rsidP="00440811">
            <w:pPr>
              <w:tabs>
                <w:tab w:val="center" w:pos="4437"/>
                <w:tab w:val="right" w:pos="8874"/>
              </w:tabs>
              <w:rPr>
                <w:rFonts w:ascii="Tahoma" w:hAnsi="Tahoma" w:cs="Tahoma"/>
                <w:b/>
                <w:sz w:val="22"/>
                <w:szCs w:val="22"/>
              </w:rPr>
            </w:pPr>
          </w:p>
          <w:p w14:paraId="04AEF335" w14:textId="77777777" w:rsidR="00BA2A78" w:rsidRDefault="00BA2A78" w:rsidP="00440811">
            <w:pPr>
              <w:tabs>
                <w:tab w:val="center" w:pos="4437"/>
                <w:tab w:val="left" w:pos="5040"/>
                <w:tab w:val="right" w:pos="88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2003 – 2007</w:t>
            </w:r>
            <w:r>
              <w:rPr>
                <w:sz w:val="22"/>
                <w:szCs w:val="22"/>
              </w:rPr>
              <w:tab/>
              <w:t>Hialeah Senior High School</w:t>
            </w:r>
            <w:r>
              <w:rPr>
                <w:sz w:val="22"/>
                <w:szCs w:val="22"/>
              </w:rPr>
              <w:tab/>
              <w:t>Hialeah, FL</w:t>
            </w:r>
          </w:p>
          <w:p w14:paraId="46B4DC38" w14:textId="77777777" w:rsidR="00BA2A78" w:rsidRDefault="00BA2A78" w:rsidP="00440811">
            <w:pPr>
              <w:pStyle w:val="Heading2"/>
              <w:spacing w:line="240" w:lineRule="auto"/>
            </w:pPr>
            <w:r>
              <w:t>High School Diploma</w:t>
            </w:r>
          </w:p>
          <w:p w14:paraId="19A3DF51" w14:textId="77777777" w:rsidR="00BA2A78" w:rsidRDefault="00BA2A78" w:rsidP="00440811">
            <w:pPr>
              <w:pStyle w:val="ListParagraph"/>
              <w:numPr>
                <w:ilvl w:val="0"/>
                <w:numId w:val="4"/>
              </w:numPr>
              <w:tabs>
                <w:tab w:val="center" w:pos="4437"/>
                <w:tab w:val="left" w:pos="5040"/>
                <w:tab w:val="right" w:pos="8874"/>
              </w:tabs>
            </w:pPr>
            <w:r>
              <w:t>President of T.S.A Engineering club</w:t>
            </w:r>
          </w:p>
          <w:p w14:paraId="018FF11C" w14:textId="4BF4629C" w:rsidR="003E6B2A" w:rsidRPr="003E6B2A" w:rsidRDefault="003E6B2A" w:rsidP="003E6B2A">
            <w:pPr>
              <w:tabs>
                <w:tab w:val="center" w:pos="4437"/>
                <w:tab w:val="left" w:pos="5040"/>
                <w:tab w:val="right" w:pos="8892"/>
              </w:tabs>
              <w:ind w:left="-108"/>
              <w:rPr>
                <w:u w:val="single"/>
              </w:rPr>
            </w:pPr>
            <w:r w:rsidRPr="003E6B2A">
              <w:rPr>
                <w:u w:val="single"/>
              </w:rPr>
              <w:t>_________________________________________________________________________________________</w:t>
            </w:r>
          </w:p>
          <w:p w14:paraId="5ED338FB" w14:textId="77777777" w:rsidR="00BA2A78" w:rsidRPr="0070617C" w:rsidRDefault="00BA2A78" w:rsidP="00D62111">
            <w:pPr>
              <w:pStyle w:val="Heading1"/>
            </w:pPr>
            <w:r>
              <w:t>References</w:t>
            </w:r>
          </w:p>
          <w:p w14:paraId="2F08E445" w14:textId="683DD4DD" w:rsidR="00BA2A78" w:rsidRPr="0070617C" w:rsidRDefault="00BA2A78" w:rsidP="00B67166">
            <w:pPr>
              <w:pStyle w:val="BodyText1"/>
            </w:pPr>
            <w:r>
              <w:t>References are available on request.</w:t>
            </w:r>
          </w:p>
        </w:tc>
      </w:tr>
      <w:tr w:rsidR="00BA2A78" w14:paraId="6BD003AD" w14:textId="77777777" w:rsidTr="00BA2A78">
        <w:trPr>
          <w:trHeight w:val="2760"/>
        </w:trPr>
        <w:tc>
          <w:tcPr>
            <w:tcW w:w="9090" w:type="dxa"/>
          </w:tcPr>
          <w:p w14:paraId="012E6471" w14:textId="77777777" w:rsidR="00BA2A78" w:rsidRPr="003126B2" w:rsidRDefault="00BA2A78" w:rsidP="00F561DD">
            <w:pPr>
              <w:pStyle w:val="Heading1"/>
            </w:pPr>
          </w:p>
        </w:tc>
      </w:tr>
    </w:tbl>
    <w:p w14:paraId="7CF8773E" w14:textId="77777777" w:rsidR="00763259" w:rsidRDefault="00763259" w:rsidP="00AB451F"/>
    <w:sectPr w:rsidR="00763259" w:rsidSect="006C71F9">
      <w:headerReference w:type="default" r:id="rId9"/>
      <w:pgSz w:w="12240" w:h="15840"/>
      <w:pgMar w:top="907" w:right="1800" w:bottom="9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EC1A9" w14:textId="77777777" w:rsidR="00BA2A78" w:rsidRDefault="00BA2A78">
      <w:r>
        <w:separator/>
      </w:r>
    </w:p>
  </w:endnote>
  <w:endnote w:type="continuationSeparator" w:id="0">
    <w:p w14:paraId="198862EB" w14:textId="77777777" w:rsidR="00BA2A78" w:rsidRDefault="00BA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37A56" w14:textId="77777777" w:rsidR="00BA2A78" w:rsidRDefault="00BA2A78">
      <w:r>
        <w:separator/>
      </w:r>
    </w:p>
  </w:footnote>
  <w:footnote w:type="continuationSeparator" w:id="0">
    <w:p w14:paraId="1B4CDE68" w14:textId="77777777" w:rsidR="00BA2A78" w:rsidRDefault="00BA2A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E73F1" w14:textId="77777777" w:rsidR="00BA2A78" w:rsidRDefault="00BA2A78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14:paraId="63E2DE3C" w14:textId="77777777" w:rsidR="00BA2A78" w:rsidRPr="00FB371B" w:rsidRDefault="00BA2A78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832"/>
    <w:multiLevelType w:val="hybridMultilevel"/>
    <w:tmpl w:val="89E48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B3ECD"/>
    <w:multiLevelType w:val="hybridMultilevel"/>
    <w:tmpl w:val="1318F244"/>
    <w:lvl w:ilvl="0" w:tplc="04090005">
      <w:start w:val="1"/>
      <w:numFmt w:val="bullet"/>
      <w:lvlText w:val=""/>
      <w:lvlJc w:val="left"/>
      <w:pPr>
        <w:ind w:left="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>
    <w:nsid w:val="20F46E8C"/>
    <w:multiLevelType w:val="hybridMultilevel"/>
    <w:tmpl w:val="7AA46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10D9"/>
    <w:multiLevelType w:val="hybridMultilevel"/>
    <w:tmpl w:val="6BD8A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763D4"/>
    <w:multiLevelType w:val="hybridMultilevel"/>
    <w:tmpl w:val="15EA1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0176621"/>
    <w:multiLevelType w:val="hybridMultilevel"/>
    <w:tmpl w:val="94365E00"/>
    <w:lvl w:ilvl="0" w:tplc="0409000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2" w:hanging="360"/>
      </w:pPr>
      <w:rPr>
        <w:rFonts w:ascii="Wingdings" w:hAnsi="Wingdings" w:hint="default"/>
      </w:rPr>
    </w:lvl>
  </w:abstractNum>
  <w:abstractNum w:abstractNumId="8">
    <w:nsid w:val="76C06AD9"/>
    <w:multiLevelType w:val="hybridMultilevel"/>
    <w:tmpl w:val="48B4B75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9E1042"/>
    <w:multiLevelType w:val="hybridMultilevel"/>
    <w:tmpl w:val="CA38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AD"/>
    <w:rsid w:val="00017A36"/>
    <w:rsid w:val="00073077"/>
    <w:rsid w:val="000A6952"/>
    <w:rsid w:val="001014A0"/>
    <w:rsid w:val="0012453B"/>
    <w:rsid w:val="00133FF6"/>
    <w:rsid w:val="001E6339"/>
    <w:rsid w:val="00275E3B"/>
    <w:rsid w:val="002802E5"/>
    <w:rsid w:val="00365AEA"/>
    <w:rsid w:val="00366718"/>
    <w:rsid w:val="00370756"/>
    <w:rsid w:val="0037263E"/>
    <w:rsid w:val="003E6B2A"/>
    <w:rsid w:val="00430460"/>
    <w:rsid w:val="00440811"/>
    <w:rsid w:val="0044425E"/>
    <w:rsid w:val="004467E5"/>
    <w:rsid w:val="00457C9C"/>
    <w:rsid w:val="004D6A83"/>
    <w:rsid w:val="004E1E0C"/>
    <w:rsid w:val="00505EC7"/>
    <w:rsid w:val="00515574"/>
    <w:rsid w:val="00536728"/>
    <w:rsid w:val="00590A00"/>
    <w:rsid w:val="00600F92"/>
    <w:rsid w:val="00646A18"/>
    <w:rsid w:val="006A52DF"/>
    <w:rsid w:val="006C71F9"/>
    <w:rsid w:val="00727993"/>
    <w:rsid w:val="00730315"/>
    <w:rsid w:val="00763259"/>
    <w:rsid w:val="00787853"/>
    <w:rsid w:val="00851AC9"/>
    <w:rsid w:val="008B03D1"/>
    <w:rsid w:val="008D0A10"/>
    <w:rsid w:val="00971E9D"/>
    <w:rsid w:val="00A43F4E"/>
    <w:rsid w:val="00AA47AE"/>
    <w:rsid w:val="00AB451F"/>
    <w:rsid w:val="00AC2F3A"/>
    <w:rsid w:val="00AD63E4"/>
    <w:rsid w:val="00B224C8"/>
    <w:rsid w:val="00B248AD"/>
    <w:rsid w:val="00B5218C"/>
    <w:rsid w:val="00B64B21"/>
    <w:rsid w:val="00B67166"/>
    <w:rsid w:val="00B83D28"/>
    <w:rsid w:val="00BA2A78"/>
    <w:rsid w:val="00BB2FAB"/>
    <w:rsid w:val="00C17A63"/>
    <w:rsid w:val="00C5369F"/>
    <w:rsid w:val="00C618A4"/>
    <w:rsid w:val="00C6361A"/>
    <w:rsid w:val="00C82F6C"/>
    <w:rsid w:val="00C8736B"/>
    <w:rsid w:val="00D05E6D"/>
    <w:rsid w:val="00D23874"/>
    <w:rsid w:val="00D43291"/>
    <w:rsid w:val="00D467AD"/>
    <w:rsid w:val="00D62111"/>
    <w:rsid w:val="00D73271"/>
    <w:rsid w:val="00EC35F9"/>
    <w:rsid w:val="00F561DD"/>
    <w:rsid w:val="00F70161"/>
    <w:rsid w:val="00F95D8A"/>
    <w:rsid w:val="00FB371B"/>
    <w:rsid w:val="00FC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18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53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E1E0C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4E1E0C"/>
    <w:rPr>
      <w:sz w:val="22"/>
      <w:szCs w:val="16"/>
    </w:rPr>
  </w:style>
  <w:style w:type="character" w:customStyle="1" w:styleId="Heading2Char">
    <w:name w:val="Heading 2 Char"/>
    <w:basedOn w:val="DefaultParagraphFont"/>
    <w:link w:val="Heading2"/>
    <w:rsid w:val="004E1E0C"/>
    <w:rPr>
      <w:rFonts w:ascii="Tahoma" w:hAnsi="Tahoma"/>
      <w:b/>
      <w:spacing w:val="1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53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E1E0C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4E1E0C"/>
    <w:rPr>
      <w:sz w:val="22"/>
      <w:szCs w:val="16"/>
    </w:rPr>
  </w:style>
  <w:style w:type="character" w:customStyle="1" w:styleId="Heading2Char">
    <w:name w:val="Heading 2 Char"/>
    <w:basedOn w:val="DefaultParagraphFont"/>
    <w:link w:val="Heading2"/>
    <w:rsid w:val="004E1E0C"/>
    <w:rPr>
      <w:rFonts w:ascii="Tahoma" w:hAnsi="Tahoma"/>
      <w:b/>
      <w:spacing w:val="1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A4249-AB94-4B46-A53B-32AADD1B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\Users\Danny\AppData\Roaming\Microsoft\Templates\Chronological resume.dot</Template>
  <TotalTime>22</TotalTime>
  <Pages>2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Daniel Gonzalez</cp:lastModifiedBy>
  <cp:revision>4</cp:revision>
  <cp:lastPrinted>2002-06-26T16:17:00Z</cp:lastPrinted>
  <dcterms:created xsi:type="dcterms:W3CDTF">2012-03-23T17:15:00Z</dcterms:created>
  <dcterms:modified xsi:type="dcterms:W3CDTF">2014-06-06T18:12:00Z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