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000000"/>
          <w:sz w:val="23"/>
        </w:rPr>
        <w:alias w:val="Resume Name"/>
        <w:tag w:val="Resume Name"/>
        <w:id w:val="1517890734"/>
        <w:placeholder>
          <w:docPart w:val="9305EFE7F7D54615B92C6BB767D4BC3B"/>
        </w:placeholder>
        <w:docPartList>
          <w:docPartGallery w:val="Quick Parts"/>
          <w:docPartCategory w:val=" Resume Name"/>
        </w:docPartList>
      </w:sdtPr>
      <w:sdtEndPr/>
      <w:sdtContent>
        <w:tbl>
          <w:tblPr>
            <w:tblW w:w="5000" w:type="pct"/>
            <w:jc w:val="center"/>
            <w:tbl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  <w:insideH w:val="single" w:sz="4" w:space="0" w:color="000000" w:themeColor="text1"/>
              <w:insideV w:val="single" w:sz="4" w:space="0" w:color="000000" w:themeColor="text1"/>
            </w:tblBorders>
            <w:tblLook w:val="04A0" w:firstRow="1" w:lastRow="0" w:firstColumn="1" w:lastColumn="0" w:noHBand="0" w:noVBand="1"/>
          </w:tblPr>
          <w:tblGrid>
            <w:gridCol w:w="2593"/>
            <w:gridCol w:w="7703"/>
          </w:tblGrid>
          <w:tr w:rsidR="000D3532">
            <w:trPr>
              <w:trHeight w:val="648"/>
              <w:jc w:val="center"/>
            </w:trPr>
            <w:tc>
              <w:tcPr>
                <w:tcW w:w="2047" w:type="dxa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775F55" w:themeFill="text2"/>
                <w:vAlign w:val="center"/>
              </w:tcPr>
              <w:p w:rsidR="000D3532" w:rsidRDefault="000D3532">
                <w:pPr>
                  <w:pStyle w:val="PersonalName"/>
                  <w:spacing w:line="240" w:lineRule="auto"/>
                </w:pPr>
              </w:p>
            </w:tc>
            <w:tc>
              <w:tcPr>
                <w:tcW w:w="6809" w:type="dxa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775F55" w:themeFill="text2"/>
                <w:vAlign w:val="center"/>
              </w:tcPr>
              <w:p w:rsidR="000D3532" w:rsidRDefault="00112072" w:rsidP="00B879C5">
                <w:pPr>
                  <w:pStyle w:val="PersonalName"/>
                  <w:spacing w:line="240" w:lineRule="auto"/>
                </w:pPr>
                <w:sdt>
                  <w:sdtPr>
                    <w:id w:val="169066309"/>
                    <w:placeholder>
                      <w:docPart w:val="3C9445D923A24AAD86FEB3217A946F90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B879C5">
                      <w:t>ALEJANDRO E. JOSEPH FERRERAS</w:t>
                    </w:r>
                  </w:sdtContent>
                </w:sdt>
              </w:p>
            </w:tc>
          </w:tr>
          <w:tr w:rsidR="000D3532">
            <w:trPr>
              <w:trHeight w:val="144"/>
              <w:jc w:val="center"/>
            </w:trPr>
            <w:tc>
              <w:tcPr>
                <w:tcW w:w="2047" w:type="dxa"/>
                <w:tcBorders>
                  <w:top w:val="single" w:sz="36" w:space="0" w:color="FFFFFF" w:themeColor="background1"/>
                  <w:left w:val="nil"/>
                  <w:bottom w:val="nil"/>
                  <w:right w:val="single" w:sz="36" w:space="0" w:color="FFFFFF" w:themeColor="background1"/>
                </w:tcBorders>
                <w:shd w:val="clear" w:color="auto" w:fill="DD8047" w:themeFill="accent2"/>
                <w:tcMar>
                  <w:top w:w="29" w:type="dxa"/>
                  <w:left w:w="115" w:type="dxa"/>
                  <w:bottom w:w="29" w:type="dxa"/>
                  <w:right w:w="115" w:type="dxa"/>
                </w:tcMar>
                <w:vAlign w:val="center"/>
              </w:tcPr>
              <w:sdt>
                <w:sdtPr>
                  <w:alias w:val="Date"/>
                  <w:id w:val="393094403"/>
                  <w:placeholder>
                    <w:docPart w:val="0DC4585495984BC78B1B907C7725BAB0"/>
                  </w:placeholder>
                  <w:date w:fullDate="2014-07-22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0D3532" w:rsidRDefault="004D6FC3" w:rsidP="003B0A82">
                    <w:pPr>
                      <w:pStyle w:val="Date"/>
                      <w:framePr w:wrap="auto" w:hAnchor="text" w:xAlign="left" w:yAlign="inline"/>
                      <w:suppressOverlap w:val="0"/>
                    </w:pPr>
                    <w:r>
                      <w:t>7/22/2014</w:t>
                    </w:r>
                  </w:p>
                </w:sdtContent>
              </w:sdt>
            </w:tc>
            <w:tc>
              <w:tcPr>
                <w:tcW w:w="6809" w:type="dxa"/>
                <w:tcBorders>
                  <w:top w:val="single" w:sz="36" w:space="0" w:color="FFFFFF" w:themeColor="background1"/>
                  <w:left w:val="single" w:sz="36" w:space="0" w:color="FFFFFF" w:themeColor="background1"/>
                  <w:bottom w:val="nil"/>
                  <w:right w:val="nil"/>
                </w:tcBorders>
                <w:shd w:val="clear" w:color="auto" w:fill="94B6D2" w:themeFill="accent1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:rsidR="000D3532" w:rsidRDefault="000D3532">
                <w:pPr>
                  <w:spacing w:after="0"/>
                </w:pPr>
              </w:p>
            </w:tc>
          </w:tr>
          <w:tr w:rsidR="000D3532">
            <w:trPr>
              <w:trHeight w:val="257"/>
              <w:jc w:val="center"/>
            </w:trPr>
            <w:tc>
              <w:tcPr>
                <w:tcW w:w="2047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0D3532" w:rsidRDefault="008D2DBB">
                <w:pPr>
                  <w:spacing w:after="0"/>
                  <w:jc w:val="center"/>
                </w:pPr>
                <w:r>
                  <w:rPr>
                    <w:noProof/>
                    <w:lang w:eastAsia="en-US"/>
                  </w:rPr>
                  <w:drawing>
                    <wp:inline distT="0" distB="0" distL="0" distR="0" wp14:anchorId="7CBC78CD" wp14:editId="65733FE4">
                      <wp:extent cx="1318437" cy="1306077"/>
                      <wp:effectExtent l="0" t="0" r="0" b="8890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hoto.PNG"/>
                              <pic:cNvPicPr/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22303" cy="130990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6809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58" w:type="dxa"/>
                  <w:left w:w="115" w:type="dxa"/>
                  <w:bottom w:w="0" w:type="dxa"/>
                  <w:right w:w="115" w:type="dxa"/>
                </w:tcMar>
              </w:tcPr>
              <w:p w:rsidR="000D3532" w:rsidRDefault="00C21C2C">
                <w:pPr>
                  <w:pStyle w:val="SenderAddress"/>
                </w:pPr>
                <w:r>
                  <w:t xml:space="preserve">Address: </w:t>
                </w:r>
                <w:r w:rsidR="009B0566">
                  <w:t>20601 NW 44 Ct</w:t>
                </w:r>
                <w:r w:rsidR="00B879C5">
                  <w:t xml:space="preserve">, </w:t>
                </w:r>
                <w:r w:rsidR="009B0566">
                  <w:t>Miami Gardens</w:t>
                </w:r>
                <w:r w:rsidR="00541A74">
                  <w:t xml:space="preserve"> FL 33055</w:t>
                </w:r>
                <w:r w:rsidR="00B879C5">
                  <w:t>.</w:t>
                </w:r>
                <w:r w:rsidR="003169D1">
                  <w:br/>
                </w:r>
                <w:r>
                  <w:t xml:space="preserve">Phone Number: </w:t>
                </w:r>
                <w:r w:rsidR="00B879C5">
                  <w:t>786.219.6072</w:t>
                </w:r>
                <w:r w:rsidR="003169D1">
                  <w:br/>
                </w:r>
                <w:r>
                  <w:t xml:space="preserve">E-mail: </w:t>
                </w:r>
                <w:r w:rsidR="00B879C5">
                  <w:t>alejandro_joseph@live.com</w:t>
                </w:r>
              </w:p>
              <w:p w:rsidR="000D3532" w:rsidRDefault="000D3532" w:rsidP="00B879C5">
                <w:pPr>
                  <w:pStyle w:val="SenderAddress"/>
                </w:pPr>
              </w:p>
            </w:tc>
          </w:tr>
        </w:tbl>
        <w:p w:rsidR="000D3532" w:rsidRDefault="00112072"/>
      </w:sdtContent>
    </w:sdt>
    <w:tbl>
      <w:tblPr>
        <w:tblW w:w="4996" w:type="pct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12"/>
        <w:gridCol w:w="7883"/>
      </w:tblGrid>
      <w:tr w:rsidR="000D3532">
        <w:trPr>
          <w:trHeight w:val="288"/>
          <w:jc w:val="center"/>
        </w:trPr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D3532" w:rsidRDefault="000D3532">
            <w:pPr>
              <w:spacing w:after="0" w:line="240" w:lineRule="auto"/>
              <w:rPr>
                <w:b/>
                <w:bCs/>
                <w:color w:val="FFFFFF" w:themeColor="background1"/>
                <w:szCs w:val="23"/>
              </w:rPr>
            </w:pPr>
          </w:p>
        </w:tc>
        <w:tc>
          <w:tcPr>
            <w:tcW w:w="6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0D3532" w:rsidRDefault="003169D1">
            <w:pPr>
              <w:pStyle w:val="Section"/>
              <w:spacing w:after="0"/>
            </w:pPr>
            <w:r>
              <w:t>Objectives</w:t>
            </w:r>
          </w:p>
          <w:p w:rsidR="000D3532" w:rsidRPr="00C21C2C" w:rsidRDefault="005F6FE4">
            <w:pPr>
              <w:spacing w:after="0" w:line="240" w:lineRule="auto"/>
              <w:rPr>
                <w:sz w:val="24"/>
                <w:szCs w:val="24"/>
              </w:rPr>
            </w:pPr>
            <w:r w:rsidRPr="00C21C2C">
              <w:rPr>
                <w:color w:val="333333"/>
                <w:sz w:val="24"/>
                <w:szCs w:val="24"/>
                <w:shd w:val="clear" w:color="auto" w:fill="FFFFFF"/>
              </w:rPr>
              <w:t>Seeking long term employment in an organization where I can grow professionally and further enhance my skills, knowledge and experience to face and overcome the challenges of today’s changing work environment.</w:t>
            </w:r>
          </w:p>
          <w:p w:rsidR="000D3532" w:rsidRDefault="003169D1">
            <w:pPr>
              <w:pStyle w:val="Section"/>
              <w:spacing w:after="0"/>
            </w:pPr>
            <w:r>
              <w:t>Education</w:t>
            </w:r>
          </w:p>
          <w:p w:rsidR="000D3532" w:rsidRDefault="000C695C">
            <w:pPr>
              <w:pStyle w:val="Subsection"/>
              <w:spacing w:after="0" w:line="240" w:lineRule="auto"/>
            </w:pPr>
            <w:r>
              <w:t>Univers</w:t>
            </w:r>
            <w:r w:rsidR="001F5FDC">
              <w:t>i</w:t>
            </w:r>
            <w:r w:rsidR="0083621D">
              <w:t>ty</w:t>
            </w:r>
            <w:r>
              <w:t xml:space="preserve"> </w:t>
            </w:r>
            <w:r w:rsidR="001F5FDC" w:rsidRPr="0083621D">
              <w:t>Cat</w:t>
            </w:r>
            <w:r w:rsidR="0083621D">
              <w:t>holic</w:t>
            </w:r>
            <w:r>
              <w:t xml:space="preserve"> Santo Domingo</w:t>
            </w:r>
            <w:r w:rsidR="00C21C2C">
              <w:t xml:space="preserve"> (UCSD)</w:t>
            </w:r>
          </w:p>
          <w:p w:rsidR="000D3532" w:rsidRDefault="000C695C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</w:pPr>
            <w:r>
              <w:t>12/13/2012</w:t>
            </w:r>
          </w:p>
          <w:p w:rsidR="000D3532" w:rsidRDefault="000C695C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  <w:r>
              <w:t>Marketing Bachelor</w:t>
            </w:r>
            <w:r w:rsidR="0083621D">
              <w:t>’s</w:t>
            </w:r>
            <w:r>
              <w:t xml:space="preserve"> Degree</w:t>
            </w:r>
          </w:p>
          <w:p w:rsidR="00C21C2C" w:rsidRPr="00C21C2C" w:rsidRDefault="00C21C2C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b/>
              </w:rPr>
            </w:pPr>
            <w:r w:rsidRPr="00C21C2C">
              <w:rPr>
                <w:b/>
              </w:rPr>
              <w:t>CompTIA A+ Certification</w:t>
            </w:r>
          </w:p>
          <w:p w:rsidR="0083621D" w:rsidRDefault="0083621D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  <w:r>
              <w:t>12/16/2012</w:t>
            </w:r>
          </w:p>
          <w:p w:rsidR="00C21C2C" w:rsidRPr="00C21C2C" w:rsidRDefault="00C21C2C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b/>
              </w:rPr>
            </w:pPr>
            <w:r w:rsidRPr="00C21C2C">
              <w:rPr>
                <w:b/>
              </w:rPr>
              <w:t>Techn</w:t>
            </w:r>
            <w:r>
              <w:rPr>
                <w:b/>
              </w:rPr>
              <w:t>ological Institute Las Americas</w:t>
            </w:r>
          </w:p>
          <w:p w:rsidR="00CD5300" w:rsidRDefault="00CD5300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  <w:r>
              <w:t>2006</w:t>
            </w:r>
          </w:p>
          <w:p w:rsidR="00CD5300" w:rsidRDefault="00CD5300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  <w:r>
              <w:t xml:space="preserve">Graphic Design / Web Design </w:t>
            </w:r>
          </w:p>
          <w:p w:rsidR="0083621D" w:rsidRDefault="003169D1">
            <w:pPr>
              <w:pStyle w:val="Section"/>
              <w:spacing w:after="0"/>
            </w:pPr>
            <w:r>
              <w:t>experience</w:t>
            </w:r>
          </w:p>
          <w:p w:rsidR="000D3532" w:rsidRDefault="001F5FDC">
            <w:pPr>
              <w:pStyle w:val="Subsection"/>
              <w:spacing w:after="0" w:line="240" w:lineRule="auto"/>
              <w:rPr>
                <w:color w:val="000000"/>
                <w:spacing w:val="0"/>
                <w:sz w:val="23"/>
              </w:rPr>
            </w:pPr>
            <w:r>
              <w:rPr>
                <w:b w:val="0"/>
                <w:bCs/>
                <w:color w:val="000000"/>
                <w:spacing w:val="0"/>
                <w:sz w:val="23"/>
              </w:rPr>
              <w:t>Supervisor</w:t>
            </w:r>
            <w:r w:rsidR="003169D1">
              <w:rPr>
                <w:b w:val="0"/>
                <w:bCs/>
              </w:rPr>
              <w:t xml:space="preserve"> </w:t>
            </w:r>
            <w:r w:rsidR="003169D1">
              <w:t>|</w:t>
            </w:r>
            <w:r w:rsidR="003169D1">
              <w:rPr>
                <w:b w:val="0"/>
                <w:bCs/>
              </w:rPr>
              <w:t xml:space="preserve"> </w:t>
            </w:r>
            <w:sdt>
              <w:sdtPr>
                <w:id w:val="326177524"/>
                <w:placeholder>
                  <w:docPart w:val="A3500982E97246B59CF1E79159B35725"/>
                </w:placeholder>
              </w:sdtPr>
              <w:sdtEndPr/>
              <w:sdtContent>
                <w:r>
                  <w:t>Mitigation Group of Miami</w:t>
                </w:r>
              </w:sdtContent>
            </w:sdt>
          </w:p>
          <w:p w:rsidR="000D3532" w:rsidRDefault="00672FF1">
            <w:pPr>
              <w:spacing w:after="0" w:line="240" w:lineRule="auto"/>
            </w:pPr>
            <w:r>
              <w:t>02/22/2013</w:t>
            </w:r>
            <w:r w:rsidR="003169D1">
              <w:t xml:space="preserve"> - </w:t>
            </w:r>
            <w:r w:rsidR="00CA3F6A">
              <w:t>Present</w:t>
            </w:r>
          </w:p>
          <w:p w:rsidR="000D3532" w:rsidRDefault="00E25B5E" w:rsidP="00E25B5E">
            <w:pPr>
              <w:pStyle w:val="ListBullet"/>
              <w:numPr>
                <w:ilvl w:val="0"/>
                <w:numId w:val="28"/>
              </w:numPr>
              <w:spacing w:after="0" w:line="240" w:lineRule="auto"/>
            </w:pPr>
            <w:r>
              <w:t>Customer Service by phone and in office.</w:t>
            </w:r>
          </w:p>
          <w:p w:rsidR="00E25B5E" w:rsidRDefault="00E25B5E" w:rsidP="00E25B5E">
            <w:pPr>
              <w:pStyle w:val="ListBullet"/>
              <w:numPr>
                <w:ilvl w:val="0"/>
                <w:numId w:val="28"/>
              </w:numPr>
              <w:spacing w:after="0" w:line="240" w:lineRule="auto"/>
            </w:pPr>
            <w:r>
              <w:t>Negotiations of debt settlements over the phone and e-mail.</w:t>
            </w:r>
          </w:p>
          <w:p w:rsidR="00672FF1" w:rsidRDefault="00672FF1" w:rsidP="00E25B5E">
            <w:pPr>
              <w:pStyle w:val="ListBullet"/>
              <w:numPr>
                <w:ilvl w:val="0"/>
                <w:numId w:val="28"/>
              </w:numPr>
              <w:spacing w:after="0" w:line="240" w:lineRule="auto"/>
            </w:pPr>
            <w:r>
              <w:t>Management of Virtual Payment Gateway.</w:t>
            </w:r>
          </w:p>
          <w:p w:rsidR="007D650C" w:rsidRDefault="007D650C" w:rsidP="00E25B5E">
            <w:pPr>
              <w:pStyle w:val="ListBullet"/>
              <w:numPr>
                <w:ilvl w:val="0"/>
                <w:numId w:val="28"/>
              </w:numPr>
              <w:spacing w:after="0" w:line="240" w:lineRule="auto"/>
            </w:pPr>
            <w:r>
              <w:t>Data Entry</w:t>
            </w:r>
          </w:p>
          <w:p w:rsidR="007D650C" w:rsidRDefault="007D650C" w:rsidP="00E25B5E">
            <w:pPr>
              <w:pStyle w:val="ListBullet"/>
              <w:numPr>
                <w:ilvl w:val="0"/>
                <w:numId w:val="28"/>
              </w:numPr>
              <w:spacing w:after="0" w:line="240" w:lineRule="auto"/>
            </w:pPr>
            <w:r>
              <w:t>Scanning Documents and Clients Files.</w:t>
            </w:r>
          </w:p>
          <w:p w:rsidR="0083621D" w:rsidRDefault="0083621D" w:rsidP="0083621D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720"/>
            </w:pPr>
          </w:p>
          <w:p w:rsidR="0083621D" w:rsidRDefault="0083621D" w:rsidP="0083621D">
            <w:pPr>
              <w:pStyle w:val="Subsection"/>
              <w:spacing w:after="0" w:line="240" w:lineRule="auto"/>
              <w:rPr>
                <w:color w:val="000000"/>
                <w:spacing w:val="0"/>
                <w:sz w:val="23"/>
              </w:rPr>
            </w:pPr>
            <w:r>
              <w:rPr>
                <w:b w:val="0"/>
                <w:bCs/>
                <w:color w:val="000000"/>
                <w:spacing w:val="0"/>
                <w:sz w:val="23"/>
              </w:rPr>
              <w:t>Store Manager</w:t>
            </w:r>
            <w:r>
              <w:rPr>
                <w:b w:val="0"/>
                <w:bCs/>
              </w:rPr>
              <w:t xml:space="preserve"> </w:t>
            </w:r>
            <w:r>
              <w:t>|</w:t>
            </w:r>
            <w:r>
              <w:rPr>
                <w:b w:val="0"/>
                <w:bCs/>
              </w:rPr>
              <w:t xml:space="preserve"> </w:t>
            </w:r>
            <w:sdt>
              <w:sdtPr>
                <w:id w:val="-302769086"/>
                <w:placeholder>
                  <w:docPart w:val="23965ADFE0CC4F14B9DC627862543C71"/>
                </w:placeholder>
              </w:sdtPr>
              <w:sdtEndPr/>
              <w:sdtContent>
                <w:r>
                  <w:t>Revolution Street Tuning</w:t>
                </w:r>
              </w:sdtContent>
            </w:sdt>
          </w:p>
          <w:p w:rsidR="004329CC" w:rsidRDefault="004329CC" w:rsidP="0083621D">
            <w:pPr>
              <w:spacing w:after="0" w:line="240" w:lineRule="auto"/>
            </w:pPr>
            <w:r>
              <w:t>Dominican Republic</w:t>
            </w:r>
          </w:p>
          <w:p w:rsidR="0083621D" w:rsidRDefault="0083621D" w:rsidP="0083621D">
            <w:pPr>
              <w:spacing w:after="0" w:line="240" w:lineRule="auto"/>
            </w:pPr>
            <w:r>
              <w:t>05/04/2009 – 06/10/2011</w:t>
            </w:r>
          </w:p>
          <w:p w:rsidR="0083621D" w:rsidRDefault="0083621D" w:rsidP="0083621D">
            <w:pPr>
              <w:pStyle w:val="ListBullet"/>
              <w:numPr>
                <w:ilvl w:val="0"/>
                <w:numId w:val="28"/>
              </w:numPr>
              <w:spacing w:after="0" w:line="240" w:lineRule="auto"/>
            </w:pPr>
            <w:r>
              <w:t xml:space="preserve">Customer Service by phone and </w:t>
            </w:r>
            <w:r w:rsidR="000843CE">
              <w:t>on-site</w:t>
            </w:r>
            <w:r>
              <w:t>.</w:t>
            </w:r>
          </w:p>
          <w:p w:rsidR="0083621D" w:rsidRDefault="000843CE" w:rsidP="0083621D">
            <w:pPr>
              <w:pStyle w:val="ListBullet"/>
              <w:numPr>
                <w:ilvl w:val="0"/>
                <w:numId w:val="28"/>
              </w:numPr>
              <w:spacing w:after="0" w:line="240" w:lineRule="auto"/>
            </w:pPr>
            <w:r>
              <w:t>Ordering products from international suppliers</w:t>
            </w:r>
            <w:r w:rsidR="0083621D">
              <w:t>.</w:t>
            </w:r>
          </w:p>
          <w:p w:rsidR="0083621D" w:rsidRDefault="000843CE" w:rsidP="0083621D">
            <w:pPr>
              <w:pStyle w:val="ListBullet"/>
              <w:numPr>
                <w:ilvl w:val="0"/>
                <w:numId w:val="28"/>
              </w:numPr>
              <w:spacing w:after="0" w:line="240" w:lineRule="auto"/>
            </w:pPr>
            <w:r>
              <w:t>Retail Sales</w:t>
            </w:r>
            <w:r w:rsidR="0083621D">
              <w:t>.</w:t>
            </w:r>
          </w:p>
          <w:p w:rsidR="00CB7C29" w:rsidRDefault="00CB7C29" w:rsidP="00CB7C29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720"/>
            </w:pPr>
          </w:p>
          <w:p w:rsidR="00CB7C29" w:rsidRDefault="00CB7C29" w:rsidP="00CB7C29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720"/>
            </w:pPr>
          </w:p>
          <w:p w:rsidR="00CB7C29" w:rsidRDefault="00CB7C29" w:rsidP="00CB7C29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720"/>
            </w:pPr>
          </w:p>
          <w:p w:rsidR="00CB7C29" w:rsidRDefault="00CB7C29" w:rsidP="00CB7C29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720"/>
            </w:pPr>
          </w:p>
          <w:p w:rsidR="001F5FDC" w:rsidRDefault="001F5FDC" w:rsidP="001F5FDC">
            <w:pPr>
              <w:pStyle w:val="Subsection"/>
              <w:spacing w:after="0" w:line="240" w:lineRule="auto"/>
              <w:rPr>
                <w:b w:val="0"/>
                <w:bCs/>
                <w:color w:val="000000"/>
                <w:spacing w:val="0"/>
                <w:sz w:val="23"/>
              </w:rPr>
            </w:pPr>
          </w:p>
          <w:p w:rsidR="001F5FDC" w:rsidRDefault="001F5FDC" w:rsidP="001F5FDC">
            <w:pPr>
              <w:pStyle w:val="Subsection"/>
              <w:spacing w:after="0" w:line="240" w:lineRule="auto"/>
              <w:rPr>
                <w:color w:val="000000"/>
                <w:spacing w:val="0"/>
                <w:sz w:val="23"/>
              </w:rPr>
            </w:pPr>
            <w:r>
              <w:rPr>
                <w:b w:val="0"/>
                <w:bCs/>
                <w:color w:val="000000"/>
                <w:spacing w:val="0"/>
                <w:sz w:val="23"/>
              </w:rPr>
              <w:t>Computer Technician</w:t>
            </w:r>
            <w:r>
              <w:rPr>
                <w:b w:val="0"/>
                <w:bCs/>
              </w:rPr>
              <w:t xml:space="preserve"> </w:t>
            </w:r>
            <w:r>
              <w:t>|</w:t>
            </w:r>
            <w:r>
              <w:rPr>
                <w:b w:val="0"/>
                <w:bCs/>
              </w:rPr>
              <w:t xml:space="preserve"> </w:t>
            </w:r>
            <w:sdt>
              <w:sdtPr>
                <w:id w:val="60918906"/>
                <w:placeholder>
                  <w:docPart w:val="7D730A12061D4C598FA4AC32E66FECA8"/>
                </w:placeholder>
              </w:sdtPr>
              <w:sdtEndPr/>
              <w:sdtContent>
                <w:r>
                  <w:t>K &amp; K Computer Technology</w:t>
                </w:r>
              </w:sdtContent>
            </w:sdt>
          </w:p>
          <w:p w:rsidR="004329CC" w:rsidRDefault="004329CC" w:rsidP="001F5FDC">
            <w:pPr>
              <w:spacing w:after="0" w:line="240" w:lineRule="auto"/>
            </w:pPr>
            <w:r>
              <w:t>Puerto Rico</w:t>
            </w:r>
          </w:p>
          <w:p w:rsidR="001F5FDC" w:rsidRDefault="00CB7C29" w:rsidP="001F5FDC">
            <w:pPr>
              <w:spacing w:after="0" w:line="240" w:lineRule="auto"/>
            </w:pPr>
            <w:r>
              <w:t>06/04/2006 – 08/04/2007</w:t>
            </w:r>
          </w:p>
          <w:p w:rsidR="00CB7C29" w:rsidRDefault="00CB7C29" w:rsidP="001F5FDC">
            <w:pPr>
              <w:spacing w:after="0" w:line="240" w:lineRule="auto"/>
            </w:pPr>
            <w:r>
              <w:t>PC Deployment</w:t>
            </w:r>
            <w:r w:rsidR="000A410F">
              <w:t xml:space="preserve"> (Unpacking new PC’s, Installing OS, Installing Antivirus</w:t>
            </w:r>
            <w:r w:rsidR="008D4A38">
              <w:t>, Printer Configuration</w:t>
            </w:r>
            <w:r w:rsidR="000A410F">
              <w:t>).</w:t>
            </w:r>
          </w:p>
          <w:p w:rsidR="001F5FDC" w:rsidRDefault="00B96D13" w:rsidP="001F5FDC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  <w:r>
              <w:t>Computer Repair</w:t>
            </w:r>
          </w:p>
          <w:p w:rsidR="00B96D13" w:rsidRDefault="00B96D13" w:rsidP="001F5FDC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  <w:r>
              <w:t>Network Configuration</w:t>
            </w:r>
          </w:p>
          <w:p w:rsidR="00B96D13" w:rsidRDefault="00B96D13" w:rsidP="001F5FDC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  <w:r>
              <w:t>Web Design</w:t>
            </w:r>
          </w:p>
          <w:p w:rsidR="00C21C2C" w:rsidRDefault="00C21C2C">
            <w:pPr>
              <w:pStyle w:val="Section"/>
              <w:spacing w:after="0"/>
            </w:pPr>
          </w:p>
          <w:p w:rsidR="000D3532" w:rsidRDefault="003169D1">
            <w:pPr>
              <w:pStyle w:val="Section"/>
              <w:spacing w:after="0"/>
            </w:pPr>
            <w:r>
              <w:t>skills</w:t>
            </w:r>
          </w:p>
          <w:p w:rsidR="008D2DBB" w:rsidRPr="008D2DBB" w:rsidRDefault="008D2DBB" w:rsidP="008D2DBB">
            <w:pPr>
              <w:pStyle w:val="ListBullet"/>
              <w:spacing w:after="0" w:line="240" w:lineRule="auto"/>
              <w:rPr>
                <w:szCs w:val="24"/>
              </w:rPr>
            </w:pPr>
            <w:r w:rsidRPr="008D2DBB">
              <w:rPr>
                <w:szCs w:val="24"/>
              </w:rPr>
              <w:t>Data Entry</w:t>
            </w:r>
          </w:p>
          <w:p w:rsidR="000D3532" w:rsidRPr="008D2DBB" w:rsidRDefault="00CD5300">
            <w:pPr>
              <w:pStyle w:val="ListBullet"/>
              <w:spacing w:after="0" w:line="240" w:lineRule="auto"/>
              <w:rPr>
                <w:szCs w:val="24"/>
              </w:rPr>
            </w:pPr>
            <w:r w:rsidRPr="008D2DBB">
              <w:rPr>
                <w:szCs w:val="24"/>
              </w:rPr>
              <w:t>Microsoft Office</w:t>
            </w:r>
          </w:p>
          <w:p w:rsidR="00CD5300" w:rsidRPr="008D2DBB" w:rsidRDefault="00CD5300">
            <w:pPr>
              <w:pStyle w:val="ListBullet"/>
              <w:spacing w:after="0" w:line="240" w:lineRule="auto"/>
              <w:rPr>
                <w:szCs w:val="24"/>
              </w:rPr>
            </w:pPr>
            <w:r w:rsidRPr="008D2DBB">
              <w:rPr>
                <w:szCs w:val="24"/>
              </w:rPr>
              <w:t>Microsoft Windows</w:t>
            </w:r>
          </w:p>
          <w:p w:rsidR="00CD5300" w:rsidRPr="008D2DBB" w:rsidRDefault="00CD5300">
            <w:pPr>
              <w:pStyle w:val="ListBullet"/>
              <w:spacing w:after="0" w:line="240" w:lineRule="auto"/>
              <w:rPr>
                <w:szCs w:val="24"/>
              </w:rPr>
            </w:pPr>
            <w:r w:rsidRPr="008D2DBB">
              <w:rPr>
                <w:szCs w:val="24"/>
              </w:rPr>
              <w:t>Adobe Photoshop</w:t>
            </w:r>
          </w:p>
          <w:p w:rsidR="00CD5300" w:rsidRPr="008D2DBB" w:rsidRDefault="00CD5300">
            <w:pPr>
              <w:pStyle w:val="ListBullet"/>
              <w:spacing w:after="0" w:line="240" w:lineRule="auto"/>
              <w:rPr>
                <w:szCs w:val="24"/>
              </w:rPr>
            </w:pPr>
            <w:r w:rsidRPr="008D2DBB">
              <w:rPr>
                <w:szCs w:val="24"/>
              </w:rPr>
              <w:t>Adobe Dreamweaver</w:t>
            </w:r>
          </w:p>
          <w:p w:rsidR="00CD5300" w:rsidRPr="008D2DBB" w:rsidRDefault="00CD5300">
            <w:pPr>
              <w:pStyle w:val="ListBullet"/>
              <w:spacing w:after="0" w:line="240" w:lineRule="auto"/>
              <w:rPr>
                <w:szCs w:val="24"/>
              </w:rPr>
            </w:pPr>
            <w:r w:rsidRPr="008D2DBB">
              <w:rPr>
                <w:szCs w:val="24"/>
              </w:rPr>
              <w:t>Computer Repair</w:t>
            </w:r>
          </w:p>
          <w:p w:rsidR="00CD5300" w:rsidRPr="008D2DBB" w:rsidRDefault="00CD5300">
            <w:pPr>
              <w:pStyle w:val="ListBullet"/>
              <w:spacing w:after="0" w:line="240" w:lineRule="auto"/>
              <w:rPr>
                <w:szCs w:val="24"/>
              </w:rPr>
            </w:pPr>
            <w:r w:rsidRPr="008D2DBB">
              <w:rPr>
                <w:szCs w:val="24"/>
              </w:rPr>
              <w:t>Network Configuration</w:t>
            </w:r>
          </w:p>
          <w:p w:rsidR="00CD5300" w:rsidRPr="008D2DBB" w:rsidRDefault="00CD5300">
            <w:pPr>
              <w:pStyle w:val="ListBullet"/>
              <w:spacing w:after="0" w:line="240" w:lineRule="auto"/>
              <w:rPr>
                <w:szCs w:val="24"/>
              </w:rPr>
            </w:pPr>
            <w:r w:rsidRPr="008D2DBB">
              <w:rPr>
                <w:szCs w:val="24"/>
              </w:rPr>
              <w:t>Prime Debt Soft</w:t>
            </w:r>
          </w:p>
          <w:p w:rsidR="008D2DBB" w:rsidRDefault="008D2DBB">
            <w:pPr>
              <w:pStyle w:val="ListBullet"/>
              <w:spacing w:after="0" w:line="240" w:lineRule="auto"/>
              <w:rPr>
                <w:szCs w:val="24"/>
              </w:rPr>
            </w:pPr>
            <w:r w:rsidRPr="008D2DBB">
              <w:rPr>
                <w:szCs w:val="24"/>
              </w:rPr>
              <w:t>Customer Service</w:t>
            </w:r>
          </w:p>
          <w:p w:rsidR="007D650C" w:rsidRDefault="007D650C">
            <w:pPr>
              <w:pStyle w:val="ListBullet"/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Document Scanning</w:t>
            </w:r>
          </w:p>
          <w:p w:rsidR="007D650C" w:rsidRDefault="007D650C">
            <w:pPr>
              <w:pStyle w:val="ListBullet"/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Document Organizing</w:t>
            </w:r>
          </w:p>
          <w:p w:rsidR="006F149F" w:rsidRPr="008D2DBB" w:rsidRDefault="006F149F">
            <w:pPr>
              <w:pStyle w:val="ListBullet"/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Bilingual (English/Spanish)</w:t>
            </w:r>
          </w:p>
          <w:p w:rsidR="00C21C2C" w:rsidRDefault="00C21C2C" w:rsidP="00C21C2C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/>
            </w:pPr>
          </w:p>
          <w:p w:rsidR="00C21C2C" w:rsidRDefault="00C21C2C" w:rsidP="00C21C2C">
            <w:pPr>
              <w:pStyle w:val="Section"/>
              <w:spacing w:after="0"/>
            </w:pPr>
            <w:r>
              <w:t>Personal references</w:t>
            </w:r>
          </w:p>
          <w:p w:rsidR="00C21C2C" w:rsidRPr="00EA53A9" w:rsidRDefault="00C21C2C" w:rsidP="00C21C2C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b/>
              </w:rPr>
            </w:pPr>
            <w:r w:rsidRPr="00EA53A9">
              <w:rPr>
                <w:b/>
              </w:rPr>
              <w:t>Gianfranco Lopane</w:t>
            </w:r>
          </w:p>
          <w:p w:rsidR="00C21C2C" w:rsidRDefault="00EA53A9" w:rsidP="00C21C2C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  <w:r>
              <w:t>305.600.7929</w:t>
            </w:r>
          </w:p>
          <w:p w:rsidR="00EA53A9" w:rsidRPr="00EA53A9" w:rsidRDefault="00EA53A9" w:rsidP="00C21C2C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b/>
              </w:rPr>
            </w:pPr>
            <w:r w:rsidRPr="00EA53A9">
              <w:rPr>
                <w:b/>
              </w:rPr>
              <w:t>David Batista</w:t>
            </w:r>
          </w:p>
          <w:p w:rsidR="00EA53A9" w:rsidRDefault="00EA53A9" w:rsidP="00C21C2C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  <w:r>
              <w:t>305.298.3800</w:t>
            </w:r>
          </w:p>
          <w:p w:rsidR="00C21C2C" w:rsidRDefault="00C21C2C" w:rsidP="00C21C2C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</w:pPr>
          </w:p>
          <w:p w:rsidR="000D3532" w:rsidRDefault="000D3532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</w:p>
        </w:tc>
      </w:tr>
    </w:tbl>
    <w:p w:rsidR="000D3532" w:rsidRDefault="000D3532"/>
    <w:sectPr w:rsidR="000D3532">
      <w:headerReference w:type="default" r:id="rId11"/>
      <w:footerReference w:type="default" r:id="rId12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2072" w:rsidRDefault="00112072">
      <w:pPr>
        <w:spacing w:after="0" w:line="240" w:lineRule="auto"/>
      </w:pPr>
      <w:r>
        <w:separator/>
      </w:r>
    </w:p>
  </w:endnote>
  <w:endnote w:type="continuationSeparator" w:id="0">
    <w:p w:rsidR="00112072" w:rsidRDefault="00112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3532" w:rsidRDefault="000D3532"/>
  <w:p w:rsidR="000D3532" w:rsidRDefault="003169D1">
    <w:pPr>
      <w:pStyle w:val="FooterOdd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D6FC3" w:rsidRPr="004D6FC3">
      <w:rPr>
        <w:noProof/>
        <w:sz w:val="24"/>
        <w:szCs w:val="24"/>
      </w:rPr>
      <w:t>2</w:t>
    </w:r>
    <w:r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2072" w:rsidRDefault="00112072">
      <w:pPr>
        <w:spacing w:after="0" w:line="240" w:lineRule="auto"/>
      </w:pPr>
      <w:r>
        <w:separator/>
      </w:r>
    </w:p>
  </w:footnote>
  <w:footnote w:type="continuationSeparator" w:id="0">
    <w:p w:rsidR="00112072" w:rsidRDefault="001120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Author"/>
      <w:id w:val="5384246"/>
      <w:placeholder>
        <w:docPart w:val="0660B637BBC141A79652A4885388ACE1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0D3532" w:rsidRDefault="00B879C5">
        <w:pPr>
          <w:pStyle w:val="HeaderOdd"/>
        </w:pPr>
        <w:r>
          <w:t>ALEJANDRO E. JOSEPH FERRERAS</w:t>
        </w:r>
      </w:p>
    </w:sdtContent>
  </w:sdt>
  <w:p w:rsidR="000D3532" w:rsidRDefault="000D353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>
    <w:nsid w:val="FFFFFF83"/>
    <w:multiLevelType w:val="singleLevel"/>
    <w:tmpl w:val="9356F1FA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>
    <w:nsid w:val="FFFFFF88"/>
    <w:multiLevelType w:val="singleLevel"/>
    <w:tmpl w:val="934A14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C880799"/>
    <w:multiLevelType w:val="hybridMultilevel"/>
    <w:tmpl w:val="67A4916E"/>
    <w:lvl w:ilvl="0" w:tplc="CB423BDA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36DD04B7"/>
    <w:multiLevelType w:val="hybridMultilevel"/>
    <w:tmpl w:val="0C9E4588"/>
    <w:lvl w:ilvl="0" w:tplc="7FE63A82">
      <w:start w:val="3200"/>
      <w:numFmt w:val="bullet"/>
      <w:lvlText w:val="-"/>
      <w:lvlJc w:val="left"/>
      <w:pPr>
        <w:ind w:left="720" w:hanging="360"/>
      </w:pPr>
      <w:rPr>
        <w:rFonts w:ascii="Tw Cen MT" w:eastAsiaTheme="minorHAnsi" w:hAnsi="Tw Cen 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F573C6"/>
    <w:multiLevelType w:val="hybridMultilevel"/>
    <w:tmpl w:val="4D32FDD8"/>
    <w:lvl w:ilvl="0" w:tplc="D19E5B8A">
      <w:start w:val="1"/>
      <w:numFmt w:val="bullet"/>
      <w:pStyle w:val="NormalIndent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6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8"/>
  </w:num>
  <w:num w:numId="13">
    <w:abstractNumId w:val="4"/>
  </w:num>
  <w:num w:numId="14">
    <w:abstractNumId w:val="6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5"/>
  </w:num>
  <w:num w:numId="20">
    <w:abstractNumId w:val="8"/>
  </w:num>
  <w:num w:numId="21">
    <w:abstractNumId w:val="6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5"/>
  </w:num>
  <w:num w:numId="27">
    <w:abstractNumId w:val="8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DateAndTime/>
  <w:attachedTemplate r:id="rId1"/>
  <w:defaultTabStop w:val="720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9C5"/>
    <w:rsid w:val="00003743"/>
    <w:rsid w:val="00014492"/>
    <w:rsid w:val="00015BFC"/>
    <w:rsid w:val="000843CE"/>
    <w:rsid w:val="000A410F"/>
    <w:rsid w:val="000C695C"/>
    <w:rsid w:val="000D3532"/>
    <w:rsid w:val="00112072"/>
    <w:rsid w:val="001F5FDC"/>
    <w:rsid w:val="00212DF3"/>
    <w:rsid w:val="00223DE8"/>
    <w:rsid w:val="002A40DF"/>
    <w:rsid w:val="003169D1"/>
    <w:rsid w:val="003B0A82"/>
    <w:rsid w:val="003D6645"/>
    <w:rsid w:val="004329CC"/>
    <w:rsid w:val="004D48BA"/>
    <w:rsid w:val="004D6FC3"/>
    <w:rsid w:val="00541A74"/>
    <w:rsid w:val="005F6FE4"/>
    <w:rsid w:val="00654064"/>
    <w:rsid w:val="00660AFF"/>
    <w:rsid w:val="00672FF1"/>
    <w:rsid w:val="006F149F"/>
    <w:rsid w:val="00746EC6"/>
    <w:rsid w:val="007D650C"/>
    <w:rsid w:val="0083621D"/>
    <w:rsid w:val="008D2DBB"/>
    <w:rsid w:val="008D4A38"/>
    <w:rsid w:val="00933A4B"/>
    <w:rsid w:val="009B0566"/>
    <w:rsid w:val="00A6603D"/>
    <w:rsid w:val="00B879C5"/>
    <w:rsid w:val="00B90385"/>
    <w:rsid w:val="00B96D13"/>
    <w:rsid w:val="00C21C2C"/>
    <w:rsid w:val="00CA3F6A"/>
    <w:rsid w:val="00CB7C29"/>
    <w:rsid w:val="00CD5300"/>
    <w:rsid w:val="00DE1499"/>
    <w:rsid w:val="00E25B5E"/>
    <w:rsid w:val="00EA5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kern w:val="24"/>
        <w:sz w:val="23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80" w:line="264" w:lineRule="auto"/>
    </w:pPr>
    <w:rPr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pPr>
      <w:spacing w:after="0"/>
      <w:outlineLvl w:val="5"/>
    </w:pPr>
    <w:rPr>
      <w:b/>
      <w:color w:val="DD8047" w:themeColor="accent2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p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Quote">
    <w:name w:val="Quote"/>
    <w:basedOn w:val="Normal"/>
    <w:link w:val="QuoteChar"/>
    <w:uiPriority w:val="29"/>
    <w:qFormat/>
    <w:rPr>
      <w:i/>
      <w:smallCaps/>
      <w:color w:val="775F55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smallCaps/>
      <w:color w:val="775F55" w:themeColor="text2"/>
      <w:spacing w:val="6"/>
      <w:sz w:val="23"/>
      <w:szCs w:val="20"/>
      <w:lang w:eastAsia="ja-JP"/>
    </w:rPr>
  </w:style>
  <w:style w:type="paragraph" w:customStyle="1" w:styleId="Section">
    <w:name w:val="Section"/>
    <w:basedOn w:val="Normal"/>
    <w:uiPriority w:val="2"/>
    <w:qFormat/>
    <w:pPr>
      <w:spacing w:before="480" w:after="40" w:line="240" w:lineRule="auto"/>
    </w:pPr>
    <w:rPr>
      <w:b/>
      <w:caps/>
      <w:color w:val="DD8047" w:themeColor="accent2"/>
      <w:spacing w:val="60"/>
      <w:sz w:val="24"/>
    </w:rPr>
  </w:style>
  <w:style w:type="paragraph" w:customStyle="1" w:styleId="Subsection">
    <w:name w:val="Subsection"/>
    <w:basedOn w:val="Normal"/>
    <w:uiPriority w:val="3"/>
    <w:qFormat/>
    <w:pPr>
      <w:spacing w:after="40"/>
    </w:pPr>
    <w:rPr>
      <w:b/>
      <w:color w:val="94B6D2" w:themeColor="accent1"/>
      <w:spacing w:val="30"/>
      <w:sz w:val="24"/>
    </w:rPr>
  </w:style>
  <w:style w:type="paragraph" w:styleId="ListBullet">
    <w:name w:val="List Bullet"/>
    <w:basedOn w:val="Normal"/>
    <w:uiPriority w:val="36"/>
    <w:unhideWhenUsed/>
    <w:qFormat/>
    <w:pPr>
      <w:numPr>
        <w:numId w:val="21"/>
      </w:numPr>
    </w:pPr>
    <w:rPr>
      <w:sz w:val="24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paragraph" w:styleId="BlockText">
    <w:name w:val="Block Text"/>
    <w:aliases w:val="Block Quote"/>
    <w:uiPriority w:val="40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/>
      <w:color w:val="808080" w:themeColor="background1" w:themeShade="80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rPr>
      <w:b/>
      <w:bCs/>
      <w:caps/>
      <w:sz w:val="16"/>
      <w:szCs w:val="18"/>
    </w:rPr>
  </w:style>
  <w:style w:type="character" w:styleId="Emphasis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23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aps/>
      <w:color w:val="775F55" w:themeColor="tex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cs="Times New Roman"/>
      <w:b/>
      <w:color w:val="94B6D2" w:themeColor="accent1"/>
      <w:spacing w:val="2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cs="Times New Roman"/>
      <w:b/>
      <w:color w:val="000000" w:themeColor="text1"/>
      <w:spacing w:val="10"/>
      <w:sz w:val="23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cs="Times New Roman"/>
      <w:caps/>
      <w:spacing w:val="1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="Times New Roman"/>
      <w:b/>
      <w:color w:val="775F55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="Times New Roman"/>
      <w:b/>
      <w:color w:val="DD8047" w:themeColor="accent2"/>
      <w:spacing w:val="10"/>
      <w:sz w:val="23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cs="Times New Roman"/>
      <w:b/>
      <w:i/>
      <w:color w:val="94B6D2" w:themeColor="accent1"/>
      <w:spacing w:val="10"/>
      <w:sz w:val="24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cs="Times New Roman"/>
      <w:b/>
      <w:caps/>
      <w:color w:val="A5AB81" w:themeColor="accent3"/>
      <w:spacing w:val="4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semiHidden/>
    <w:unhideWhenUsed/>
    <w:rPr>
      <w:color w:val="F7B615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="Times New Roman"/>
      <w:b/>
      <w:color w:val="DD8047" w:themeColor="accent2"/>
      <w:sz w:val="23"/>
      <w:szCs w:val="20"/>
      <w:shd w:val="clear" w:color="auto" w:fill="FFFFFF" w:themeFill="background1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List">
    <w:name w:val="List"/>
    <w:basedOn w:val="Normal"/>
    <w:uiPriority w:val="99"/>
    <w:unhideWhenUsed/>
    <w:pPr>
      <w:ind w:left="360" w:hanging="360"/>
    </w:pPr>
  </w:style>
  <w:style w:type="paragraph" w:styleId="List2">
    <w:name w:val="List 2"/>
    <w:basedOn w:val="Normal"/>
    <w:uiPriority w:val="99"/>
    <w:unhideWhenUsed/>
    <w:pPr>
      <w:ind w:left="720" w:hanging="360"/>
    </w:pPr>
  </w:style>
  <w:style w:type="paragraph" w:styleId="ListBullet2">
    <w:name w:val="List Bullet 2"/>
    <w:basedOn w:val="Normal"/>
    <w:uiPriority w:val="36"/>
    <w:unhideWhenUsed/>
    <w:qFormat/>
    <w:pPr>
      <w:numPr>
        <w:numId w:val="22"/>
      </w:numPr>
    </w:pPr>
    <w:rPr>
      <w:color w:val="94B6D2" w:themeColor="accent1"/>
    </w:rPr>
  </w:style>
  <w:style w:type="paragraph" w:styleId="ListBullet3">
    <w:name w:val="List Bullet 3"/>
    <w:basedOn w:val="Normal"/>
    <w:uiPriority w:val="36"/>
    <w:unhideWhenUsed/>
    <w:qFormat/>
    <w:pPr>
      <w:numPr>
        <w:numId w:val="23"/>
      </w:numPr>
    </w:pPr>
    <w:rPr>
      <w:color w:val="DD8047" w:themeColor="accent2"/>
    </w:rPr>
  </w:style>
  <w:style w:type="paragraph" w:styleId="ListBullet4">
    <w:name w:val="List Bullet 4"/>
    <w:basedOn w:val="Normal"/>
    <w:uiPriority w:val="36"/>
    <w:unhideWhenUsed/>
    <w:qFormat/>
    <w:pPr>
      <w:numPr>
        <w:numId w:val="24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pPr>
      <w:numPr>
        <w:numId w:val="25"/>
      </w:numPr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MedianListStyle">
    <w:name w:val="Median List Style"/>
    <w:uiPriority w:val="99"/>
    <w:pPr>
      <w:numPr>
        <w:numId w:val="11"/>
      </w:numPr>
    </w:pPr>
  </w:style>
  <w:style w:type="paragraph" w:styleId="NoSpacing">
    <w:name w:val="No Spacing"/>
    <w:basedOn w:val="Normal"/>
    <w:uiPriority w:val="99"/>
    <w:qFormat/>
    <w:pPr>
      <w:spacing w:after="0" w:line="240" w:lineRule="auto"/>
    </w:pPr>
  </w:style>
  <w:style w:type="paragraph" w:styleId="NormalIndent">
    <w:name w:val="Normal Indent"/>
    <w:basedOn w:val="Normal"/>
    <w:uiPriority w:val="99"/>
    <w:unhideWhenUsed/>
    <w:pPr>
      <w:numPr>
        <w:numId w:val="27"/>
      </w:numPr>
      <w:spacing w:line="300" w:lineRule="auto"/>
      <w:contextualSpacing/>
    </w:pPr>
  </w:style>
  <w:style w:type="paragraph" w:customStyle="1" w:styleId="PersonalName">
    <w:name w:val="Personal Name"/>
    <w:basedOn w:val="Normal"/>
    <w:uiPriority w:val="1"/>
    <w:qFormat/>
    <w:pPr>
      <w:spacing w:after="0"/>
    </w:pPr>
    <w:rPr>
      <w:color w:val="FFFFFF" w:themeColor="background1"/>
      <w:sz w:val="40"/>
    </w:rPr>
  </w:style>
  <w:style w:type="paragraph" w:customStyle="1" w:styleId="SendersAddress">
    <w:name w:val="Sender's Address"/>
    <w:basedOn w:val="NoSpacing"/>
    <w:uiPriority w:val="4"/>
    <w:qFormat/>
    <w:pPr>
      <w:spacing w:before="240"/>
      <w:contextualSpacing/>
    </w:pPr>
    <w:rPr>
      <w:color w:val="775F55" w:themeColor="text2"/>
    </w:rPr>
  </w:style>
  <w:style w:type="character" w:styleId="Strong">
    <w:name w:val="Strong"/>
    <w:uiPriority w:val="22"/>
    <w:qFormat/>
    <w:rPr>
      <w:rFonts w:asciiTheme="minorHAnsi" w:hAnsiTheme="minorHAnsi"/>
      <w:b/>
      <w:color w:val="DD8047" w:themeColor="accent2"/>
    </w:rPr>
  </w:style>
  <w:style w:type="paragraph" w:styleId="Subtitle">
    <w:name w:val="Subtitle"/>
    <w:basedOn w:val="Normal"/>
    <w:link w:val="SubtitleChar"/>
    <w:uiPriority w:val="11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  <w:lang w:eastAsia="ja-JP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itle">
    <w:name w:val="Title"/>
    <w:basedOn w:val="Normal"/>
    <w:link w:val="TitleChar"/>
    <w:uiPriority w:val="10"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cs="Times New Roman"/>
      <w:color w:val="775F55" w:themeColor="text2"/>
      <w:sz w:val="72"/>
      <w:szCs w:val="48"/>
      <w:lang w:eastAsia="ja-JP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Date">
    <w:name w:val="Date"/>
    <w:basedOn w:val="NoSpacing"/>
    <w:next w:val="Normal"/>
    <w:link w:val="DateChar"/>
    <w:uiPriority w:val="99"/>
    <w:unhideWhenUsed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DateChar">
    <w:name w:val="Date Char"/>
    <w:basedOn w:val="DefaultParagraphFont"/>
    <w:link w:val="Date"/>
    <w:uiPriority w:val="99"/>
    <w:rPr>
      <w:rFonts w:cs="Times New Roman"/>
      <w:b/>
      <w:color w:val="FFFFFF" w:themeColor="background1"/>
      <w:sz w:val="23"/>
      <w:szCs w:val="20"/>
      <w:lang w:eastAsia="ja-JP"/>
    </w:rPr>
  </w:style>
  <w:style w:type="paragraph" w:customStyle="1" w:styleId="FooterEven">
    <w:name w:val="Footer Even"/>
    <w:basedOn w:val="Normal"/>
    <w:uiPriority w:val="39"/>
    <w:semiHidden/>
    <w:unhideWhenUsed/>
    <w:qFormat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FooterOdd">
    <w:name w:val="Footer Odd"/>
    <w:basedOn w:val="Normal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HeaderEven">
    <w:name w:val="Header Even"/>
    <w:basedOn w:val="NoSpacing"/>
    <w:uiPriority w:val="39"/>
    <w:semiHidden/>
    <w:unhideWhenUsed/>
    <w:qFormat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HeaderOdd">
    <w:name w:val="Header Odd"/>
    <w:basedOn w:val="NoSpacing"/>
    <w:unhideWhenUsed/>
    <w:qFormat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  <w:style w:type="paragraph" w:customStyle="1" w:styleId="SenderAddress">
    <w:name w:val="Sender Address"/>
    <w:basedOn w:val="NoSpacing"/>
    <w:uiPriority w:val="2"/>
    <w:unhideWhenUsed/>
    <w:qFormat/>
  </w:style>
  <w:style w:type="paragraph" w:customStyle="1" w:styleId="CompanyName">
    <w:name w:val="Company Name"/>
    <w:basedOn w:val="Normal"/>
    <w:uiPriority w:val="4"/>
    <w:qFormat/>
    <w:pPr>
      <w:spacing w:after="0"/>
    </w:pPr>
    <w:rPr>
      <w:b/>
      <w:color w:val="775F55" w:themeColor="text2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kern w:val="24"/>
        <w:sz w:val="23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80" w:line="264" w:lineRule="auto"/>
    </w:pPr>
    <w:rPr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pPr>
      <w:spacing w:after="0"/>
      <w:outlineLvl w:val="5"/>
    </w:pPr>
    <w:rPr>
      <w:b/>
      <w:color w:val="DD8047" w:themeColor="accent2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p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Quote">
    <w:name w:val="Quote"/>
    <w:basedOn w:val="Normal"/>
    <w:link w:val="QuoteChar"/>
    <w:uiPriority w:val="29"/>
    <w:qFormat/>
    <w:rPr>
      <w:i/>
      <w:smallCaps/>
      <w:color w:val="775F55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smallCaps/>
      <w:color w:val="775F55" w:themeColor="text2"/>
      <w:spacing w:val="6"/>
      <w:sz w:val="23"/>
      <w:szCs w:val="20"/>
      <w:lang w:eastAsia="ja-JP"/>
    </w:rPr>
  </w:style>
  <w:style w:type="paragraph" w:customStyle="1" w:styleId="Section">
    <w:name w:val="Section"/>
    <w:basedOn w:val="Normal"/>
    <w:uiPriority w:val="2"/>
    <w:qFormat/>
    <w:pPr>
      <w:spacing w:before="480" w:after="40" w:line="240" w:lineRule="auto"/>
    </w:pPr>
    <w:rPr>
      <w:b/>
      <w:caps/>
      <w:color w:val="DD8047" w:themeColor="accent2"/>
      <w:spacing w:val="60"/>
      <w:sz w:val="24"/>
    </w:rPr>
  </w:style>
  <w:style w:type="paragraph" w:customStyle="1" w:styleId="Subsection">
    <w:name w:val="Subsection"/>
    <w:basedOn w:val="Normal"/>
    <w:uiPriority w:val="3"/>
    <w:qFormat/>
    <w:pPr>
      <w:spacing w:after="40"/>
    </w:pPr>
    <w:rPr>
      <w:b/>
      <w:color w:val="94B6D2" w:themeColor="accent1"/>
      <w:spacing w:val="30"/>
      <w:sz w:val="24"/>
    </w:rPr>
  </w:style>
  <w:style w:type="paragraph" w:styleId="ListBullet">
    <w:name w:val="List Bullet"/>
    <w:basedOn w:val="Normal"/>
    <w:uiPriority w:val="36"/>
    <w:unhideWhenUsed/>
    <w:qFormat/>
    <w:pPr>
      <w:numPr>
        <w:numId w:val="21"/>
      </w:numPr>
    </w:pPr>
    <w:rPr>
      <w:sz w:val="24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paragraph" w:styleId="BlockText">
    <w:name w:val="Block Text"/>
    <w:aliases w:val="Block Quote"/>
    <w:uiPriority w:val="40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/>
      <w:color w:val="808080" w:themeColor="background1" w:themeShade="80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rPr>
      <w:b/>
      <w:bCs/>
      <w:caps/>
      <w:sz w:val="16"/>
      <w:szCs w:val="18"/>
    </w:rPr>
  </w:style>
  <w:style w:type="character" w:styleId="Emphasis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23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aps/>
      <w:color w:val="775F55" w:themeColor="tex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cs="Times New Roman"/>
      <w:b/>
      <w:color w:val="94B6D2" w:themeColor="accent1"/>
      <w:spacing w:val="2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cs="Times New Roman"/>
      <w:b/>
      <w:color w:val="000000" w:themeColor="text1"/>
      <w:spacing w:val="10"/>
      <w:sz w:val="23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cs="Times New Roman"/>
      <w:caps/>
      <w:spacing w:val="1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="Times New Roman"/>
      <w:b/>
      <w:color w:val="775F55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="Times New Roman"/>
      <w:b/>
      <w:color w:val="DD8047" w:themeColor="accent2"/>
      <w:spacing w:val="10"/>
      <w:sz w:val="23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cs="Times New Roman"/>
      <w:b/>
      <w:i/>
      <w:color w:val="94B6D2" w:themeColor="accent1"/>
      <w:spacing w:val="10"/>
      <w:sz w:val="24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cs="Times New Roman"/>
      <w:b/>
      <w:caps/>
      <w:color w:val="A5AB81" w:themeColor="accent3"/>
      <w:spacing w:val="4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semiHidden/>
    <w:unhideWhenUsed/>
    <w:rPr>
      <w:color w:val="F7B615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="Times New Roman"/>
      <w:b/>
      <w:color w:val="DD8047" w:themeColor="accent2"/>
      <w:sz w:val="23"/>
      <w:szCs w:val="20"/>
      <w:shd w:val="clear" w:color="auto" w:fill="FFFFFF" w:themeFill="background1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List">
    <w:name w:val="List"/>
    <w:basedOn w:val="Normal"/>
    <w:uiPriority w:val="99"/>
    <w:unhideWhenUsed/>
    <w:pPr>
      <w:ind w:left="360" w:hanging="360"/>
    </w:pPr>
  </w:style>
  <w:style w:type="paragraph" w:styleId="List2">
    <w:name w:val="List 2"/>
    <w:basedOn w:val="Normal"/>
    <w:uiPriority w:val="99"/>
    <w:unhideWhenUsed/>
    <w:pPr>
      <w:ind w:left="720" w:hanging="360"/>
    </w:pPr>
  </w:style>
  <w:style w:type="paragraph" w:styleId="ListBullet2">
    <w:name w:val="List Bullet 2"/>
    <w:basedOn w:val="Normal"/>
    <w:uiPriority w:val="36"/>
    <w:unhideWhenUsed/>
    <w:qFormat/>
    <w:pPr>
      <w:numPr>
        <w:numId w:val="22"/>
      </w:numPr>
    </w:pPr>
    <w:rPr>
      <w:color w:val="94B6D2" w:themeColor="accent1"/>
    </w:rPr>
  </w:style>
  <w:style w:type="paragraph" w:styleId="ListBullet3">
    <w:name w:val="List Bullet 3"/>
    <w:basedOn w:val="Normal"/>
    <w:uiPriority w:val="36"/>
    <w:unhideWhenUsed/>
    <w:qFormat/>
    <w:pPr>
      <w:numPr>
        <w:numId w:val="23"/>
      </w:numPr>
    </w:pPr>
    <w:rPr>
      <w:color w:val="DD8047" w:themeColor="accent2"/>
    </w:rPr>
  </w:style>
  <w:style w:type="paragraph" w:styleId="ListBullet4">
    <w:name w:val="List Bullet 4"/>
    <w:basedOn w:val="Normal"/>
    <w:uiPriority w:val="36"/>
    <w:unhideWhenUsed/>
    <w:qFormat/>
    <w:pPr>
      <w:numPr>
        <w:numId w:val="24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pPr>
      <w:numPr>
        <w:numId w:val="25"/>
      </w:numPr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MedianListStyle">
    <w:name w:val="Median List Style"/>
    <w:uiPriority w:val="99"/>
    <w:pPr>
      <w:numPr>
        <w:numId w:val="11"/>
      </w:numPr>
    </w:pPr>
  </w:style>
  <w:style w:type="paragraph" w:styleId="NoSpacing">
    <w:name w:val="No Spacing"/>
    <w:basedOn w:val="Normal"/>
    <w:uiPriority w:val="99"/>
    <w:qFormat/>
    <w:pPr>
      <w:spacing w:after="0" w:line="240" w:lineRule="auto"/>
    </w:pPr>
  </w:style>
  <w:style w:type="paragraph" w:styleId="NormalIndent">
    <w:name w:val="Normal Indent"/>
    <w:basedOn w:val="Normal"/>
    <w:uiPriority w:val="99"/>
    <w:unhideWhenUsed/>
    <w:pPr>
      <w:numPr>
        <w:numId w:val="27"/>
      </w:numPr>
      <w:spacing w:line="300" w:lineRule="auto"/>
      <w:contextualSpacing/>
    </w:pPr>
  </w:style>
  <w:style w:type="paragraph" w:customStyle="1" w:styleId="PersonalName">
    <w:name w:val="Personal Name"/>
    <w:basedOn w:val="Normal"/>
    <w:uiPriority w:val="1"/>
    <w:qFormat/>
    <w:pPr>
      <w:spacing w:after="0"/>
    </w:pPr>
    <w:rPr>
      <w:color w:val="FFFFFF" w:themeColor="background1"/>
      <w:sz w:val="40"/>
    </w:rPr>
  </w:style>
  <w:style w:type="paragraph" w:customStyle="1" w:styleId="SendersAddress">
    <w:name w:val="Sender's Address"/>
    <w:basedOn w:val="NoSpacing"/>
    <w:uiPriority w:val="4"/>
    <w:qFormat/>
    <w:pPr>
      <w:spacing w:before="240"/>
      <w:contextualSpacing/>
    </w:pPr>
    <w:rPr>
      <w:color w:val="775F55" w:themeColor="text2"/>
    </w:rPr>
  </w:style>
  <w:style w:type="character" w:styleId="Strong">
    <w:name w:val="Strong"/>
    <w:uiPriority w:val="22"/>
    <w:qFormat/>
    <w:rPr>
      <w:rFonts w:asciiTheme="minorHAnsi" w:hAnsiTheme="minorHAnsi"/>
      <w:b/>
      <w:color w:val="DD8047" w:themeColor="accent2"/>
    </w:rPr>
  </w:style>
  <w:style w:type="paragraph" w:styleId="Subtitle">
    <w:name w:val="Subtitle"/>
    <w:basedOn w:val="Normal"/>
    <w:link w:val="SubtitleChar"/>
    <w:uiPriority w:val="11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  <w:lang w:eastAsia="ja-JP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itle">
    <w:name w:val="Title"/>
    <w:basedOn w:val="Normal"/>
    <w:link w:val="TitleChar"/>
    <w:uiPriority w:val="10"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cs="Times New Roman"/>
      <w:color w:val="775F55" w:themeColor="text2"/>
      <w:sz w:val="72"/>
      <w:szCs w:val="48"/>
      <w:lang w:eastAsia="ja-JP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Date">
    <w:name w:val="Date"/>
    <w:basedOn w:val="NoSpacing"/>
    <w:next w:val="Normal"/>
    <w:link w:val="DateChar"/>
    <w:uiPriority w:val="99"/>
    <w:unhideWhenUsed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DateChar">
    <w:name w:val="Date Char"/>
    <w:basedOn w:val="DefaultParagraphFont"/>
    <w:link w:val="Date"/>
    <w:uiPriority w:val="99"/>
    <w:rPr>
      <w:rFonts w:cs="Times New Roman"/>
      <w:b/>
      <w:color w:val="FFFFFF" w:themeColor="background1"/>
      <w:sz w:val="23"/>
      <w:szCs w:val="20"/>
      <w:lang w:eastAsia="ja-JP"/>
    </w:rPr>
  </w:style>
  <w:style w:type="paragraph" w:customStyle="1" w:styleId="FooterEven">
    <w:name w:val="Footer Even"/>
    <w:basedOn w:val="Normal"/>
    <w:uiPriority w:val="39"/>
    <w:semiHidden/>
    <w:unhideWhenUsed/>
    <w:qFormat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FooterOdd">
    <w:name w:val="Footer Odd"/>
    <w:basedOn w:val="Normal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HeaderEven">
    <w:name w:val="Header Even"/>
    <w:basedOn w:val="NoSpacing"/>
    <w:uiPriority w:val="39"/>
    <w:semiHidden/>
    <w:unhideWhenUsed/>
    <w:qFormat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HeaderOdd">
    <w:name w:val="Header Odd"/>
    <w:basedOn w:val="NoSpacing"/>
    <w:unhideWhenUsed/>
    <w:qFormat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  <w:style w:type="paragraph" w:customStyle="1" w:styleId="SenderAddress">
    <w:name w:val="Sender Address"/>
    <w:basedOn w:val="NoSpacing"/>
    <w:uiPriority w:val="2"/>
    <w:unhideWhenUsed/>
    <w:qFormat/>
  </w:style>
  <w:style w:type="paragraph" w:customStyle="1" w:styleId="CompanyName">
    <w:name w:val="Company Name"/>
    <w:basedOn w:val="Normal"/>
    <w:uiPriority w:val="4"/>
    <w:qFormat/>
    <w:pPr>
      <w:spacing w:after="0"/>
    </w:pPr>
    <w:rPr>
      <w:b/>
      <w:color w:val="775F55" w:themeColor="text2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5\AppData\Roaming\Microsoft\Templates\Media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305EFE7F7D54615B92C6BB767D4BC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AB558C-97DE-479C-AEBC-5A73C716F68A}"/>
      </w:docPartPr>
      <w:docPartBody>
        <w:p w:rsidR="002C4FC6" w:rsidRDefault="00F461DC">
          <w:pPr>
            <w:pStyle w:val="9305EFE7F7D54615B92C6BB767D4BC3B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3C9445D923A24AAD86FEB3217A946F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B8B5ED-C20A-45BC-B11D-1C64BBC9EFA6}"/>
      </w:docPartPr>
      <w:docPartBody>
        <w:p w:rsidR="002C4FC6" w:rsidRDefault="00F461DC">
          <w:pPr>
            <w:pStyle w:val="3C9445D923A24AAD86FEB3217A946F90"/>
          </w:pPr>
          <w:r>
            <w:t>[Type your name]</w:t>
          </w:r>
        </w:p>
      </w:docPartBody>
    </w:docPart>
    <w:docPart>
      <w:docPartPr>
        <w:name w:val="0DC4585495984BC78B1B907C7725BA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803259-C970-46B0-B68E-10141827BC28}"/>
      </w:docPartPr>
      <w:docPartBody>
        <w:p w:rsidR="002C4FC6" w:rsidRDefault="00F461DC">
          <w:pPr>
            <w:pStyle w:val="0DC4585495984BC78B1B907C7725BAB0"/>
          </w:pPr>
          <w:r>
            <w:t>[Select the Date]</w:t>
          </w:r>
        </w:p>
      </w:docPartBody>
    </w:docPart>
    <w:docPart>
      <w:docPartPr>
        <w:name w:val="A3500982E97246B59CF1E79159B357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3A1D28-4A2D-4942-B0E5-202C6BAA452D}"/>
      </w:docPartPr>
      <w:docPartBody>
        <w:p w:rsidR="002C4FC6" w:rsidRDefault="00F461DC">
          <w:pPr>
            <w:pStyle w:val="A3500982E97246B59CF1E79159B35725"/>
          </w:pPr>
          <w:r>
            <w:t>[Type the company name]</w:t>
          </w:r>
        </w:p>
      </w:docPartBody>
    </w:docPart>
    <w:docPart>
      <w:docPartPr>
        <w:name w:val="7D730A12061D4C598FA4AC32E66FEC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451202-CA3D-409D-B891-ECD147001F65}"/>
      </w:docPartPr>
      <w:docPartBody>
        <w:p w:rsidR="002C4FC6" w:rsidRDefault="00BD191D" w:rsidP="00BD191D">
          <w:pPr>
            <w:pStyle w:val="7D730A12061D4C598FA4AC32E66FECA8"/>
          </w:pPr>
          <w:r>
            <w:t>[Type the company name]</w:t>
          </w:r>
        </w:p>
      </w:docPartBody>
    </w:docPart>
    <w:docPart>
      <w:docPartPr>
        <w:name w:val="0660B637BBC141A79652A4885388AC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BC56C0-F293-4265-B325-6FC9B3A377C7}"/>
      </w:docPartPr>
      <w:docPartBody>
        <w:p w:rsidR="002C4FC6" w:rsidRDefault="00BD191D" w:rsidP="00BD191D">
          <w:pPr>
            <w:pStyle w:val="0660B637BBC141A79652A4885388ACE1"/>
          </w:pPr>
          <w:r>
            <w:t>[Type the start date]</w:t>
          </w:r>
        </w:p>
      </w:docPartBody>
    </w:docPart>
    <w:docPart>
      <w:docPartPr>
        <w:name w:val="23965ADFE0CC4F14B9DC627862543C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E0858-8A81-4A83-B080-C32055F3B1B6}"/>
      </w:docPartPr>
      <w:docPartBody>
        <w:p w:rsidR="00707568" w:rsidRDefault="002C4FC6" w:rsidP="002C4FC6">
          <w:pPr>
            <w:pStyle w:val="23965ADFE0CC4F14B9DC627862543C71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91D"/>
    <w:rsid w:val="00023E8B"/>
    <w:rsid w:val="002C4FC6"/>
    <w:rsid w:val="00393CC8"/>
    <w:rsid w:val="00402151"/>
    <w:rsid w:val="00407EEF"/>
    <w:rsid w:val="004C54F7"/>
    <w:rsid w:val="0053512E"/>
    <w:rsid w:val="00543BAB"/>
    <w:rsid w:val="00587293"/>
    <w:rsid w:val="005F1252"/>
    <w:rsid w:val="00707568"/>
    <w:rsid w:val="0074225B"/>
    <w:rsid w:val="007A47B6"/>
    <w:rsid w:val="00BD191D"/>
    <w:rsid w:val="00D43677"/>
    <w:rsid w:val="00F4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9305EFE7F7D54615B92C6BB767D4BC3B">
    <w:name w:val="9305EFE7F7D54615B92C6BB767D4BC3B"/>
  </w:style>
  <w:style w:type="paragraph" w:customStyle="1" w:styleId="3C9445D923A24AAD86FEB3217A946F90">
    <w:name w:val="3C9445D923A24AAD86FEB3217A946F90"/>
  </w:style>
  <w:style w:type="paragraph" w:customStyle="1" w:styleId="0DC4585495984BC78B1B907C7725BAB0">
    <w:name w:val="0DC4585495984BC78B1B907C7725BAB0"/>
  </w:style>
  <w:style w:type="paragraph" w:customStyle="1" w:styleId="75A8CA8EAD234F599463E7D34A142E2B">
    <w:name w:val="75A8CA8EAD234F599463E7D34A142E2B"/>
  </w:style>
  <w:style w:type="paragraph" w:customStyle="1" w:styleId="3D0E333EC72F40CFAE1223ACF62EFD5C">
    <w:name w:val="3D0E333EC72F40CFAE1223ACF62EFD5C"/>
  </w:style>
  <w:style w:type="paragraph" w:customStyle="1" w:styleId="ED9A9E2497FD48D48034CA364A5FCEC0">
    <w:name w:val="ED9A9E2497FD48D48034CA364A5FCEC0"/>
  </w:style>
  <w:style w:type="paragraph" w:customStyle="1" w:styleId="1F7C36EA2A8B47DBA9D995779D79492B">
    <w:name w:val="1F7C36EA2A8B47DBA9D995779D79492B"/>
  </w:style>
  <w:style w:type="paragraph" w:customStyle="1" w:styleId="9DEDD5AE75624E0C83E97A2542637F38">
    <w:name w:val="9DEDD5AE75624E0C83E97A2542637F38"/>
  </w:style>
  <w:style w:type="paragraph" w:customStyle="1" w:styleId="EC0F4575E5BC4D50BA863DFE73D6D58A">
    <w:name w:val="EC0F4575E5BC4D50BA863DFE73D6D58A"/>
  </w:style>
  <w:style w:type="paragraph" w:customStyle="1" w:styleId="0E06DDDF5FE440C981C0593F65C86E0A">
    <w:name w:val="0E06DDDF5FE440C981C0593F65C86E0A"/>
  </w:style>
  <w:style w:type="paragraph" w:customStyle="1" w:styleId="0D3DF2F77E6E40A7B4628A52602D2BFE">
    <w:name w:val="0D3DF2F77E6E40A7B4628A52602D2BFE"/>
  </w:style>
  <w:style w:type="paragraph" w:customStyle="1" w:styleId="16D889A5A22C408EB1AEF32917B26791">
    <w:name w:val="16D889A5A22C408EB1AEF32917B26791"/>
  </w:style>
  <w:style w:type="paragraph" w:customStyle="1" w:styleId="A3500982E97246B59CF1E79159B35725">
    <w:name w:val="A3500982E97246B59CF1E79159B35725"/>
  </w:style>
  <w:style w:type="paragraph" w:customStyle="1" w:styleId="546D6949055F480EAFD872926AC4DEDD">
    <w:name w:val="546D6949055F480EAFD872926AC4DEDD"/>
  </w:style>
  <w:style w:type="paragraph" w:customStyle="1" w:styleId="C1924E1476B74C67AD14163C98193F9D">
    <w:name w:val="C1924E1476B74C67AD14163C98193F9D"/>
  </w:style>
  <w:style w:type="paragraph" w:customStyle="1" w:styleId="8481C620BC1B49CABC6BEAE6EF0FF8E0">
    <w:name w:val="8481C620BC1B49CABC6BEAE6EF0FF8E0"/>
  </w:style>
  <w:style w:type="paragraph" w:customStyle="1" w:styleId="7371CDF0F0DE41698E4F8AD2257C00B9">
    <w:name w:val="7371CDF0F0DE41698E4F8AD2257C00B9"/>
  </w:style>
  <w:style w:type="paragraph" w:customStyle="1" w:styleId="11B197BD86A042CB807604A5CAEC4E0B">
    <w:name w:val="11B197BD86A042CB807604A5CAEC4E0B"/>
    <w:rsid w:val="00BD191D"/>
  </w:style>
  <w:style w:type="paragraph" w:customStyle="1" w:styleId="CA44ECC88D6D49CBAE687B153F9EA618">
    <w:name w:val="CA44ECC88D6D49CBAE687B153F9EA618"/>
    <w:rsid w:val="00BD191D"/>
  </w:style>
  <w:style w:type="paragraph" w:customStyle="1" w:styleId="7D730A12061D4C598FA4AC32E66FECA8">
    <w:name w:val="7D730A12061D4C598FA4AC32E66FECA8"/>
    <w:rsid w:val="00BD191D"/>
  </w:style>
  <w:style w:type="paragraph" w:customStyle="1" w:styleId="0660B637BBC141A79652A4885388ACE1">
    <w:name w:val="0660B637BBC141A79652A4885388ACE1"/>
    <w:rsid w:val="00BD191D"/>
  </w:style>
  <w:style w:type="paragraph" w:customStyle="1" w:styleId="E6E8B9A2A01C446AB5500B26749DB1B2">
    <w:name w:val="E6E8B9A2A01C446AB5500B26749DB1B2"/>
    <w:rsid w:val="00BD191D"/>
  </w:style>
  <w:style w:type="paragraph" w:customStyle="1" w:styleId="2B5C6844BA0E4C51AECACA5863515C72">
    <w:name w:val="2B5C6844BA0E4C51AECACA5863515C72"/>
    <w:rsid w:val="00BD191D"/>
  </w:style>
  <w:style w:type="paragraph" w:customStyle="1" w:styleId="23965ADFE0CC4F14B9DC627862543C71">
    <w:name w:val="23965ADFE0CC4F14B9DC627862543C71"/>
    <w:rsid w:val="002C4FC6"/>
  </w:style>
  <w:style w:type="paragraph" w:customStyle="1" w:styleId="284EF018BBD24A39BB3D04D7095F401A">
    <w:name w:val="284EF018BBD24A39BB3D04D7095F401A"/>
    <w:rsid w:val="002C4FC6"/>
  </w:style>
  <w:style w:type="paragraph" w:customStyle="1" w:styleId="A448839EE8384E2AB605C86DB7C73E96">
    <w:name w:val="A448839EE8384E2AB605C86DB7C73E96"/>
    <w:rsid w:val="002C4FC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9305EFE7F7D54615B92C6BB767D4BC3B">
    <w:name w:val="9305EFE7F7D54615B92C6BB767D4BC3B"/>
  </w:style>
  <w:style w:type="paragraph" w:customStyle="1" w:styleId="3C9445D923A24AAD86FEB3217A946F90">
    <w:name w:val="3C9445D923A24AAD86FEB3217A946F90"/>
  </w:style>
  <w:style w:type="paragraph" w:customStyle="1" w:styleId="0DC4585495984BC78B1B907C7725BAB0">
    <w:name w:val="0DC4585495984BC78B1B907C7725BAB0"/>
  </w:style>
  <w:style w:type="paragraph" w:customStyle="1" w:styleId="75A8CA8EAD234F599463E7D34A142E2B">
    <w:name w:val="75A8CA8EAD234F599463E7D34A142E2B"/>
  </w:style>
  <w:style w:type="paragraph" w:customStyle="1" w:styleId="3D0E333EC72F40CFAE1223ACF62EFD5C">
    <w:name w:val="3D0E333EC72F40CFAE1223ACF62EFD5C"/>
  </w:style>
  <w:style w:type="paragraph" w:customStyle="1" w:styleId="ED9A9E2497FD48D48034CA364A5FCEC0">
    <w:name w:val="ED9A9E2497FD48D48034CA364A5FCEC0"/>
  </w:style>
  <w:style w:type="paragraph" w:customStyle="1" w:styleId="1F7C36EA2A8B47DBA9D995779D79492B">
    <w:name w:val="1F7C36EA2A8B47DBA9D995779D79492B"/>
  </w:style>
  <w:style w:type="paragraph" w:customStyle="1" w:styleId="9DEDD5AE75624E0C83E97A2542637F38">
    <w:name w:val="9DEDD5AE75624E0C83E97A2542637F38"/>
  </w:style>
  <w:style w:type="paragraph" w:customStyle="1" w:styleId="EC0F4575E5BC4D50BA863DFE73D6D58A">
    <w:name w:val="EC0F4575E5BC4D50BA863DFE73D6D58A"/>
  </w:style>
  <w:style w:type="paragraph" w:customStyle="1" w:styleId="0E06DDDF5FE440C981C0593F65C86E0A">
    <w:name w:val="0E06DDDF5FE440C981C0593F65C86E0A"/>
  </w:style>
  <w:style w:type="paragraph" w:customStyle="1" w:styleId="0D3DF2F77E6E40A7B4628A52602D2BFE">
    <w:name w:val="0D3DF2F77E6E40A7B4628A52602D2BFE"/>
  </w:style>
  <w:style w:type="paragraph" w:customStyle="1" w:styleId="16D889A5A22C408EB1AEF32917B26791">
    <w:name w:val="16D889A5A22C408EB1AEF32917B26791"/>
  </w:style>
  <w:style w:type="paragraph" w:customStyle="1" w:styleId="A3500982E97246B59CF1E79159B35725">
    <w:name w:val="A3500982E97246B59CF1E79159B35725"/>
  </w:style>
  <w:style w:type="paragraph" w:customStyle="1" w:styleId="546D6949055F480EAFD872926AC4DEDD">
    <w:name w:val="546D6949055F480EAFD872926AC4DEDD"/>
  </w:style>
  <w:style w:type="paragraph" w:customStyle="1" w:styleId="C1924E1476B74C67AD14163C98193F9D">
    <w:name w:val="C1924E1476B74C67AD14163C98193F9D"/>
  </w:style>
  <w:style w:type="paragraph" w:customStyle="1" w:styleId="8481C620BC1B49CABC6BEAE6EF0FF8E0">
    <w:name w:val="8481C620BC1B49CABC6BEAE6EF0FF8E0"/>
  </w:style>
  <w:style w:type="paragraph" w:customStyle="1" w:styleId="7371CDF0F0DE41698E4F8AD2257C00B9">
    <w:name w:val="7371CDF0F0DE41698E4F8AD2257C00B9"/>
  </w:style>
  <w:style w:type="paragraph" w:customStyle="1" w:styleId="11B197BD86A042CB807604A5CAEC4E0B">
    <w:name w:val="11B197BD86A042CB807604A5CAEC4E0B"/>
    <w:rsid w:val="00BD191D"/>
  </w:style>
  <w:style w:type="paragraph" w:customStyle="1" w:styleId="CA44ECC88D6D49CBAE687B153F9EA618">
    <w:name w:val="CA44ECC88D6D49CBAE687B153F9EA618"/>
    <w:rsid w:val="00BD191D"/>
  </w:style>
  <w:style w:type="paragraph" w:customStyle="1" w:styleId="7D730A12061D4C598FA4AC32E66FECA8">
    <w:name w:val="7D730A12061D4C598FA4AC32E66FECA8"/>
    <w:rsid w:val="00BD191D"/>
  </w:style>
  <w:style w:type="paragraph" w:customStyle="1" w:styleId="0660B637BBC141A79652A4885388ACE1">
    <w:name w:val="0660B637BBC141A79652A4885388ACE1"/>
    <w:rsid w:val="00BD191D"/>
  </w:style>
  <w:style w:type="paragraph" w:customStyle="1" w:styleId="E6E8B9A2A01C446AB5500B26749DB1B2">
    <w:name w:val="E6E8B9A2A01C446AB5500B26749DB1B2"/>
    <w:rsid w:val="00BD191D"/>
  </w:style>
  <w:style w:type="paragraph" w:customStyle="1" w:styleId="2B5C6844BA0E4C51AECACA5863515C72">
    <w:name w:val="2B5C6844BA0E4C51AECACA5863515C72"/>
    <w:rsid w:val="00BD191D"/>
  </w:style>
  <w:style w:type="paragraph" w:customStyle="1" w:styleId="23965ADFE0CC4F14B9DC627862543C71">
    <w:name w:val="23965ADFE0CC4F14B9DC627862543C71"/>
    <w:rsid w:val="002C4FC6"/>
  </w:style>
  <w:style w:type="paragraph" w:customStyle="1" w:styleId="284EF018BBD24A39BB3D04D7095F401A">
    <w:name w:val="284EF018BBD24A39BB3D04D7095F401A"/>
    <w:rsid w:val="002C4FC6"/>
  </w:style>
  <w:style w:type="paragraph" w:customStyle="1" w:styleId="A448839EE8384E2AB605C86DB7C73E96">
    <w:name w:val="A448839EE8384E2AB605C86DB7C73E96"/>
    <w:rsid w:val="002C4F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Props1.xml><?xml version="1.0" encoding="utf-8"?>
<ds:datastoreItem xmlns:ds="http://schemas.openxmlformats.org/officeDocument/2006/customXml" ds:itemID="{64C9A5B2-B20D-4184-916E-9776E902A3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E34C3A-7E54-4642-8963-5EA4F946ECB6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MedianResume</Template>
  <TotalTime>111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M-DCPS</Company>
  <LinksUpToDate>false</LinksUpToDate>
  <CharactersWithSpaces>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E. JOSEPH FERRERAS</dc:creator>
  <cp:lastModifiedBy>c5</cp:lastModifiedBy>
  <cp:revision>26</cp:revision>
  <cp:lastPrinted>2014-07-16T14:23:00Z</cp:lastPrinted>
  <dcterms:created xsi:type="dcterms:W3CDTF">2014-05-06T15:21:00Z</dcterms:created>
  <dcterms:modified xsi:type="dcterms:W3CDTF">2014-07-22T19:52:00Z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TC017730719991</vt:lpwstr>
  </property>
</Properties>
</file>